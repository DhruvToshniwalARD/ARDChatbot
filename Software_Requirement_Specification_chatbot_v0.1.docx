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88" w:type="dxa"/>
        <w:tblInd w:w="-612" w:type="dxa"/>
        <w:tblLayout w:type="fixed"/>
        <w:tblLook w:val="0000" w:firstRow="0" w:lastRow="0" w:firstColumn="0" w:lastColumn="0" w:noHBand="0" w:noVBand="0"/>
      </w:tblPr>
      <w:tblGrid>
        <w:gridCol w:w="5400"/>
        <w:gridCol w:w="4788"/>
      </w:tblGrid>
      <w:tr w:rsidR="0098448D" w:rsidRPr="00DA7A78" w14:paraId="3751F070" w14:textId="77777777" w:rsidTr="008B37EE">
        <w:tc>
          <w:tcPr>
            <w:tcW w:w="5400" w:type="dxa"/>
          </w:tcPr>
          <w:p w14:paraId="20BC7758" w14:textId="77777777" w:rsidR="00927522" w:rsidRPr="00E3462E" w:rsidRDefault="000376A6" w:rsidP="00E3462E">
            <w:bookmarkStart w:id="0" w:name="_Hlk485111160"/>
            <w:bookmarkEnd w:id="0"/>
            <w:r w:rsidRPr="00C8023E">
              <w:rPr>
                <w:rFonts w:asciiTheme="majorHAnsi" w:hAnsiTheme="majorHAnsi"/>
                <w:noProof/>
              </w:rPr>
              <w:drawing>
                <wp:anchor distT="0" distB="0" distL="114300" distR="114300" simplePos="0" relativeHeight="251659264" behindDoc="0" locked="0" layoutInCell="1" allowOverlap="1" wp14:anchorId="42D24EA2" wp14:editId="191F8109">
                  <wp:simplePos x="0" y="0"/>
                  <wp:positionH relativeFrom="column">
                    <wp:posOffset>3810</wp:posOffset>
                  </wp:positionH>
                  <wp:positionV relativeFrom="paragraph">
                    <wp:posOffset>66040</wp:posOffset>
                  </wp:positionV>
                  <wp:extent cx="1833245" cy="623570"/>
                  <wp:effectExtent l="0" t="0" r="0" b="508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1833245" cy="623570"/>
                          </a:xfrm>
                          <a:prstGeom prst="rect">
                            <a:avLst/>
                          </a:prstGeom>
                          <a:noFill/>
                        </pic:spPr>
                      </pic:pic>
                    </a:graphicData>
                  </a:graphic>
                </wp:anchor>
              </w:drawing>
            </w:r>
          </w:p>
          <w:p w14:paraId="793B40AF" w14:textId="77777777" w:rsidR="0098448D" w:rsidRPr="00E3462E" w:rsidRDefault="0098448D" w:rsidP="00E3462E"/>
        </w:tc>
        <w:tc>
          <w:tcPr>
            <w:tcW w:w="4788" w:type="dxa"/>
          </w:tcPr>
          <w:p w14:paraId="712D71FB" w14:textId="77777777" w:rsidR="0098448D" w:rsidRPr="00E3462E" w:rsidRDefault="0098448D" w:rsidP="00E3462E">
            <w:pPr>
              <w:pStyle w:val="Orionproprietary14ptBoldItalicGray-40AllcapsRight"/>
            </w:pPr>
            <w:r w:rsidRPr="00DA7A78">
              <w:t xml:space="preserve">Proprietary </w:t>
            </w:r>
          </w:p>
          <w:p w14:paraId="777AA67D" w14:textId="77777777" w:rsidR="0098448D" w:rsidRPr="00E3462E" w:rsidRDefault="0098448D" w:rsidP="00E3462E">
            <w:pPr>
              <w:pStyle w:val="Orionproprietary14ptBoldItalicGray-40AllcapsRight"/>
            </w:pPr>
            <w:r w:rsidRPr="00DA7A78">
              <w:t>Information</w:t>
            </w:r>
          </w:p>
        </w:tc>
      </w:tr>
    </w:tbl>
    <w:p w14:paraId="5D81C93C" w14:textId="77777777" w:rsidR="0098448D" w:rsidRPr="00E7558E" w:rsidRDefault="0098448D" w:rsidP="00E7558E">
      <w:r w:rsidRPr="00E7558E">
        <w:tab/>
      </w:r>
      <w:r w:rsidRPr="00E7558E">
        <w:tab/>
      </w:r>
      <w:r w:rsidRPr="00E7558E">
        <w:tab/>
      </w:r>
      <w:r w:rsidRPr="00E7558E">
        <w:tab/>
      </w:r>
    </w:p>
    <w:p w14:paraId="5711E6C0" w14:textId="77777777" w:rsidR="0098448D" w:rsidRPr="00A12B58" w:rsidRDefault="0098448D" w:rsidP="002C543A">
      <w:pPr>
        <w:pStyle w:val="Orionreportfooteer"/>
      </w:pPr>
    </w:p>
    <w:p w14:paraId="64CE396D" w14:textId="77777777" w:rsidR="00FD44C0" w:rsidRPr="00D60F5D" w:rsidRDefault="00FD44C0" w:rsidP="002C543A">
      <w:pPr>
        <w:pStyle w:val="Oriontabletextcentered"/>
      </w:pPr>
    </w:p>
    <w:p w14:paraId="567DF718" w14:textId="068D0B4F" w:rsidR="008B37EE" w:rsidRDefault="00CB4016" w:rsidP="008B37EE">
      <w:pPr>
        <w:rPr>
          <w:rStyle w:val="OrionprojectnameCopperplateGothicBold48ptBoldItalicGray-80Allc"/>
        </w:rPr>
      </w:pPr>
      <w:r>
        <w:rPr>
          <w:rStyle w:val="OrionprojectnameCopperplateGothicBold48ptBoldItalicGray-80Allc"/>
        </w:rPr>
        <w:t>Orbit Research</w:t>
      </w:r>
      <w:r w:rsidR="003171A5">
        <w:rPr>
          <w:rStyle w:val="OrionprojectnameCopperplateGothicBold48ptBoldItalicGray-80Allc"/>
        </w:rPr>
        <w:t xml:space="preserve"> website</w:t>
      </w:r>
      <w:r>
        <w:rPr>
          <w:rStyle w:val="OrionprojectnameCopperplateGothicBold48ptBoldItalicGray-80Allc"/>
        </w:rPr>
        <w:t xml:space="preserve"> Chatbot</w:t>
      </w:r>
    </w:p>
    <w:p w14:paraId="397D2E28" w14:textId="77777777" w:rsidR="00F7223A" w:rsidRPr="00E7558E" w:rsidRDefault="00F7223A" w:rsidP="008B37EE"/>
    <w:p w14:paraId="12609797" w14:textId="77777777" w:rsidR="00FD44C0" w:rsidRPr="00E7558E" w:rsidRDefault="00FD44C0" w:rsidP="008B37EE"/>
    <w:p w14:paraId="1EA43447" w14:textId="77777777" w:rsidR="00FD44C0" w:rsidRPr="00E7558E" w:rsidRDefault="00FD44C0" w:rsidP="008B37EE"/>
    <w:p w14:paraId="1C765905" w14:textId="77777777" w:rsidR="00FD44C0" w:rsidRPr="00E7558E" w:rsidRDefault="00FD44C0" w:rsidP="008B37EE"/>
    <w:p w14:paraId="0341C466" w14:textId="77777777" w:rsidR="00FD44C0" w:rsidRPr="00E7558E" w:rsidRDefault="00FD44C0" w:rsidP="008B37EE"/>
    <w:p w14:paraId="0D183DA5" w14:textId="3F07E339" w:rsidR="008B37EE" w:rsidRDefault="00F7223A" w:rsidP="00DA7A78">
      <w:pPr>
        <w:pStyle w:val="Orionreporttitle22ptBoldItalicRight"/>
      </w:pPr>
      <w:r>
        <w:t xml:space="preserve">Software </w:t>
      </w:r>
      <w:r w:rsidR="00C32C05">
        <w:t xml:space="preserve">Requirement </w:t>
      </w:r>
      <w:r>
        <w:t>Specification</w:t>
      </w:r>
    </w:p>
    <w:p w14:paraId="7601AC72" w14:textId="77777777" w:rsidR="0098448D" w:rsidRPr="008B37EE" w:rsidRDefault="0098448D" w:rsidP="00E7558E"/>
    <w:p w14:paraId="39418984" w14:textId="77777777" w:rsidR="008B37EE" w:rsidRDefault="008B37EE" w:rsidP="00E7558E"/>
    <w:p w14:paraId="22455E1A" w14:textId="77777777" w:rsidR="008B37EE" w:rsidRDefault="008B37EE" w:rsidP="00E7558E"/>
    <w:p w14:paraId="5A37DA6B" w14:textId="77777777" w:rsidR="008B37EE" w:rsidRDefault="008B37EE" w:rsidP="00E7558E"/>
    <w:p w14:paraId="2BC325F2" w14:textId="77777777" w:rsidR="008B37EE" w:rsidRDefault="008B37EE" w:rsidP="00E7558E"/>
    <w:p w14:paraId="78937E0A" w14:textId="77777777" w:rsidR="008B37EE" w:rsidRDefault="008B37EE" w:rsidP="00E7558E"/>
    <w:p w14:paraId="4D5750A0" w14:textId="77777777" w:rsidR="008B37EE" w:rsidRPr="00A12B58" w:rsidRDefault="008B37EE" w:rsidP="00E7558E"/>
    <w:p w14:paraId="29BCE1DE" w14:textId="77777777" w:rsidR="0098448D" w:rsidRPr="00A12B58" w:rsidRDefault="0098448D" w:rsidP="00E7558E"/>
    <w:p w14:paraId="4E31D006" w14:textId="77777777" w:rsidR="0098448D" w:rsidRPr="00A12B58" w:rsidRDefault="0098448D" w:rsidP="00E7558E"/>
    <w:p w14:paraId="68064FDE" w14:textId="77777777" w:rsidR="0098448D" w:rsidRPr="00A12B58" w:rsidRDefault="0098448D" w:rsidP="00E7558E"/>
    <w:p w14:paraId="5532E1BF" w14:textId="77777777" w:rsidR="0098448D" w:rsidRPr="00A12B58" w:rsidRDefault="0098448D" w:rsidP="00E7558E"/>
    <w:p w14:paraId="1C0B3E05" w14:textId="77777777" w:rsidR="0098448D" w:rsidRPr="00A12B58" w:rsidRDefault="0098448D" w:rsidP="00E7558E"/>
    <w:p w14:paraId="7657134A" w14:textId="77777777" w:rsidR="0098448D" w:rsidRPr="00A12B58" w:rsidRDefault="0098448D" w:rsidP="00E7558E"/>
    <w:p w14:paraId="058BF70C" w14:textId="74CC0E4E" w:rsidR="0098448D" w:rsidRPr="00971842" w:rsidRDefault="00BD4EBF" w:rsidP="00971842">
      <w:pPr>
        <w:pStyle w:val="Orionreporttitle22ptBoldItalicRight"/>
        <w:rPr>
          <w:rStyle w:val="OrionreportdateversionBold"/>
        </w:rPr>
      </w:pPr>
      <w:r>
        <w:rPr>
          <w:rStyle w:val="OrionreportdateversionBold"/>
        </w:rPr>
        <w:t>12</w:t>
      </w:r>
      <w:r w:rsidR="00F72C88" w:rsidRPr="00F72C88">
        <w:rPr>
          <w:rStyle w:val="OrionreportdateversionBold"/>
          <w:vertAlign w:val="superscript"/>
        </w:rPr>
        <w:t>th</w:t>
      </w:r>
      <w:r w:rsidR="00F72C88">
        <w:rPr>
          <w:rStyle w:val="OrionreportdateversionBold"/>
        </w:rPr>
        <w:t xml:space="preserve"> </w:t>
      </w:r>
      <w:r>
        <w:rPr>
          <w:rStyle w:val="OrionreportdateversionBold"/>
        </w:rPr>
        <w:t>June</w:t>
      </w:r>
      <w:r w:rsidR="00236C0C" w:rsidRPr="00971842">
        <w:rPr>
          <w:rStyle w:val="OrionreportdateversionBold"/>
        </w:rPr>
        <w:t xml:space="preserve"> 20</w:t>
      </w:r>
      <w:r w:rsidR="00172322">
        <w:rPr>
          <w:rStyle w:val="OrionreportdateversionBold"/>
        </w:rPr>
        <w:t>2</w:t>
      </w:r>
      <w:r>
        <w:rPr>
          <w:rStyle w:val="OrionreportdateversionBold"/>
        </w:rPr>
        <w:t>3</w:t>
      </w:r>
    </w:p>
    <w:p w14:paraId="65912FE5" w14:textId="77777777" w:rsidR="00787D3B" w:rsidRPr="00971842" w:rsidRDefault="005D6B24" w:rsidP="00971842">
      <w:pPr>
        <w:pStyle w:val="Orionreporttitle22ptBoldItalicRight"/>
        <w:rPr>
          <w:rStyle w:val="OrionreportdateversionBold"/>
        </w:rPr>
      </w:pPr>
      <w:r w:rsidRPr="00971842">
        <w:rPr>
          <w:rStyle w:val="OrionreportdateversionBold"/>
        </w:rPr>
        <w:t>Version 0.</w:t>
      </w:r>
      <w:bookmarkStart w:id="1" w:name="_Toc202094733"/>
      <w:bookmarkStart w:id="2" w:name="_Toc202096191"/>
      <w:bookmarkStart w:id="3" w:name="_Toc201853207"/>
      <w:bookmarkStart w:id="4" w:name="_Toc201853436"/>
      <w:bookmarkStart w:id="5" w:name="_Toc201853592"/>
      <w:bookmarkStart w:id="6" w:name="_Toc201853649"/>
      <w:bookmarkStart w:id="7" w:name="_Toc201853887"/>
      <w:bookmarkStart w:id="8" w:name="_Toc201854098"/>
      <w:bookmarkStart w:id="9" w:name="_Toc201997285"/>
      <w:bookmarkStart w:id="10" w:name="_Toc202011752"/>
      <w:bookmarkStart w:id="11" w:name="_Toc201853215"/>
      <w:bookmarkStart w:id="12" w:name="_Toc201853444"/>
      <w:bookmarkStart w:id="13" w:name="_Toc201853600"/>
      <w:bookmarkStart w:id="14" w:name="_Toc201853657"/>
      <w:bookmarkStart w:id="15" w:name="_Toc201853895"/>
      <w:bookmarkStart w:id="16" w:name="_Toc201854106"/>
      <w:bookmarkStart w:id="17" w:name="_Toc201997294"/>
      <w:bookmarkStart w:id="18" w:name="_Toc202011761"/>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009A2F98">
        <w:rPr>
          <w:rStyle w:val="OrionreportdateversionBold"/>
        </w:rPr>
        <w:t>0</w:t>
      </w:r>
    </w:p>
    <w:p w14:paraId="0DE7484D" w14:textId="77777777" w:rsidR="00DA7A78" w:rsidRDefault="00DA7A78" w:rsidP="00DA7A78">
      <w:pPr>
        <w:pStyle w:val="Header"/>
      </w:pPr>
    </w:p>
    <w:p w14:paraId="7CCD58DB" w14:textId="77777777" w:rsidR="00971842" w:rsidRDefault="00971842" w:rsidP="00DA7A78">
      <w:pPr>
        <w:pStyle w:val="Header"/>
      </w:pPr>
    </w:p>
    <w:p w14:paraId="6CD6D42C" w14:textId="77777777" w:rsidR="00971842" w:rsidRDefault="00971842" w:rsidP="00DA7A78">
      <w:pPr>
        <w:pStyle w:val="Header"/>
      </w:pPr>
    </w:p>
    <w:p w14:paraId="08969DB0" w14:textId="77777777" w:rsidR="00971842" w:rsidRDefault="00971842" w:rsidP="00DA7A78">
      <w:pPr>
        <w:pStyle w:val="Header"/>
      </w:pPr>
    </w:p>
    <w:p w14:paraId="152C2C9A" w14:textId="77777777" w:rsidR="00971842" w:rsidRDefault="00971842" w:rsidP="00DA7A78">
      <w:pPr>
        <w:pStyle w:val="Header"/>
      </w:pPr>
    </w:p>
    <w:p w14:paraId="5AB7C43E" w14:textId="77777777" w:rsidR="00971842" w:rsidRDefault="00971842" w:rsidP="00DA7A78">
      <w:pPr>
        <w:pStyle w:val="Header"/>
      </w:pPr>
    </w:p>
    <w:p w14:paraId="56F0767C" w14:textId="77777777" w:rsidR="00971842" w:rsidRDefault="00971842" w:rsidP="00DA7A78">
      <w:pPr>
        <w:pStyle w:val="Header"/>
      </w:pPr>
    </w:p>
    <w:p w14:paraId="61FE4577" w14:textId="77777777" w:rsidR="00971842" w:rsidRDefault="00971842" w:rsidP="00DA7A78">
      <w:pPr>
        <w:pStyle w:val="Header"/>
      </w:pPr>
    </w:p>
    <w:p w14:paraId="72BBDEF0" w14:textId="77777777" w:rsidR="002A2AE2" w:rsidRDefault="002A2AE2" w:rsidP="00DA7A78">
      <w:pPr>
        <w:pStyle w:val="Header"/>
      </w:pPr>
    </w:p>
    <w:p w14:paraId="2C648EEE" w14:textId="77777777" w:rsidR="002A2AE2" w:rsidRDefault="002A2AE2" w:rsidP="00DA7A78">
      <w:pPr>
        <w:pStyle w:val="Header"/>
      </w:pPr>
    </w:p>
    <w:p w14:paraId="28CC101D" w14:textId="77777777" w:rsidR="002A2AE2" w:rsidRDefault="002A2AE2" w:rsidP="00DA7A78">
      <w:pPr>
        <w:pStyle w:val="Header"/>
      </w:pPr>
    </w:p>
    <w:p w14:paraId="3792DF3C" w14:textId="77777777" w:rsidR="00A9460D" w:rsidRDefault="00A9460D" w:rsidP="002F05F3">
      <w:pPr>
        <w:pStyle w:val="Orionbodytext"/>
      </w:pPr>
    </w:p>
    <w:p w14:paraId="188ACB34" w14:textId="77777777" w:rsidR="000376A6" w:rsidRDefault="000376A6" w:rsidP="00A9460D">
      <w:pPr>
        <w:pStyle w:val="Orionrevisionhistory"/>
      </w:pPr>
    </w:p>
    <w:p w14:paraId="1FA24B88" w14:textId="77777777" w:rsidR="000376A6" w:rsidRDefault="00D824B3" w:rsidP="00A9460D">
      <w:pPr>
        <w:pStyle w:val="Orionrevisionhistory"/>
      </w:pPr>
      <w:r w:rsidRPr="003062DC">
        <w:t>Revision</w:t>
      </w:r>
      <w:r w:rsidRPr="00DA7A78">
        <w:t xml:space="preserve"> </w:t>
      </w:r>
      <w:r>
        <w:t>Histo</w:t>
      </w:r>
      <w:r w:rsidRPr="003D63DC">
        <w:t>ry</w:t>
      </w:r>
    </w:p>
    <w:p w14:paraId="30385861" w14:textId="77777777" w:rsidR="00D824B3" w:rsidRDefault="00D824B3" w:rsidP="00A9460D">
      <w:pPr>
        <w:pStyle w:val="Orionrevisionhistory"/>
      </w:pPr>
    </w:p>
    <w:p w14:paraId="7CA34F03" w14:textId="77777777" w:rsidR="001D05FB" w:rsidRPr="00DA7A78" w:rsidRDefault="001D05FB" w:rsidP="001D05FB">
      <w:pPr>
        <w:pStyle w:val="Orionrevisionhistory"/>
      </w:pPr>
    </w:p>
    <w:tbl>
      <w:tblPr>
        <w:tblpPr w:leftFromText="180" w:rightFromText="180" w:vertAnchor="page" w:horzAnchor="margin" w:tblpX="-49" w:tblpY="2701"/>
        <w:tblW w:w="892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28"/>
        <w:gridCol w:w="1944"/>
        <w:gridCol w:w="4716"/>
        <w:gridCol w:w="1440"/>
      </w:tblGrid>
      <w:tr w:rsidR="001D05FB" w:rsidRPr="00971842" w14:paraId="2E0E32CA" w14:textId="77777777" w:rsidTr="001D05FB">
        <w:tc>
          <w:tcPr>
            <w:tcW w:w="828" w:type="dxa"/>
            <w:shd w:val="clear" w:color="auto" w:fill="000000" w:themeFill="text1"/>
          </w:tcPr>
          <w:p w14:paraId="201B14C3" w14:textId="77777777" w:rsidR="001D05FB" w:rsidRPr="00E3462E" w:rsidRDefault="001D05FB" w:rsidP="001D05FB">
            <w:pPr>
              <w:ind w:left="-136" w:hanging="270"/>
            </w:pPr>
            <w:r>
              <w:t xml:space="preserve">      </w:t>
            </w:r>
            <w:r w:rsidRPr="00E3462E">
              <w:t xml:space="preserve">Rev. </w:t>
            </w:r>
          </w:p>
        </w:tc>
        <w:tc>
          <w:tcPr>
            <w:tcW w:w="1944" w:type="dxa"/>
            <w:shd w:val="clear" w:color="auto" w:fill="000000" w:themeFill="text1"/>
          </w:tcPr>
          <w:p w14:paraId="49F83B41" w14:textId="77777777" w:rsidR="001D05FB" w:rsidRPr="00E3462E" w:rsidRDefault="001D05FB" w:rsidP="001D05FB">
            <w:pPr>
              <w:pStyle w:val="Oriontabletextcentered"/>
            </w:pPr>
            <w:r w:rsidRPr="00E3462E">
              <w:t>Date</w:t>
            </w:r>
          </w:p>
        </w:tc>
        <w:tc>
          <w:tcPr>
            <w:tcW w:w="4716" w:type="dxa"/>
            <w:shd w:val="clear" w:color="auto" w:fill="000000" w:themeFill="text1"/>
          </w:tcPr>
          <w:p w14:paraId="53061237" w14:textId="77777777" w:rsidR="001D05FB" w:rsidRPr="00E3462E" w:rsidRDefault="001D05FB" w:rsidP="001D05FB">
            <w:pPr>
              <w:pStyle w:val="Oriontabletextcentered"/>
            </w:pPr>
            <w:r w:rsidRPr="00E3462E">
              <w:t>Description of Changes</w:t>
            </w:r>
          </w:p>
        </w:tc>
        <w:tc>
          <w:tcPr>
            <w:tcW w:w="1440" w:type="dxa"/>
            <w:shd w:val="clear" w:color="auto" w:fill="000000" w:themeFill="text1"/>
          </w:tcPr>
          <w:p w14:paraId="2AF5AD83" w14:textId="77777777" w:rsidR="001D05FB" w:rsidRPr="00E3462E" w:rsidRDefault="001D05FB" w:rsidP="001D05FB">
            <w:pPr>
              <w:pStyle w:val="Oriontabletextcentered"/>
            </w:pPr>
            <w:r w:rsidRPr="00E3462E">
              <w:t>Author</w:t>
            </w:r>
          </w:p>
        </w:tc>
      </w:tr>
      <w:tr w:rsidR="001D05FB" w14:paraId="5C098DD9" w14:textId="77777777" w:rsidTr="001D05FB">
        <w:tc>
          <w:tcPr>
            <w:tcW w:w="828" w:type="dxa"/>
          </w:tcPr>
          <w:p w14:paraId="71BF2BB3" w14:textId="77777777" w:rsidR="001D05FB" w:rsidRPr="00E3462E" w:rsidRDefault="001D05FB" w:rsidP="001D05FB">
            <w:pPr>
              <w:pStyle w:val="Oriontabletextcentered"/>
              <w:ind w:left="-264" w:firstLine="264"/>
            </w:pPr>
            <w:r>
              <w:t>0.0</w:t>
            </w:r>
          </w:p>
        </w:tc>
        <w:tc>
          <w:tcPr>
            <w:tcW w:w="1944" w:type="dxa"/>
          </w:tcPr>
          <w:p w14:paraId="4DFC5455" w14:textId="29A31754" w:rsidR="001D05FB" w:rsidRPr="00E3462E" w:rsidRDefault="00750C4B" w:rsidP="001D05FB">
            <w:pPr>
              <w:pStyle w:val="Oriontabletextcentered"/>
            </w:pPr>
            <w:r>
              <w:t>28</w:t>
            </w:r>
            <w:r w:rsidR="00ED59A4" w:rsidRPr="00837E3B">
              <w:rPr>
                <w:vertAlign w:val="superscript"/>
              </w:rPr>
              <w:t>th</w:t>
            </w:r>
            <w:r w:rsidR="00ED59A4">
              <w:t xml:space="preserve"> July</w:t>
            </w:r>
            <w:r>
              <w:t xml:space="preserve"> </w:t>
            </w:r>
            <w:r w:rsidR="00837E3B">
              <w:t>, 202</w:t>
            </w:r>
            <w:r w:rsidR="00C129B2">
              <w:t>3</w:t>
            </w:r>
          </w:p>
        </w:tc>
        <w:tc>
          <w:tcPr>
            <w:tcW w:w="4716" w:type="dxa"/>
          </w:tcPr>
          <w:p w14:paraId="643C26B4" w14:textId="77777777" w:rsidR="001D05FB" w:rsidRPr="00E3462E" w:rsidRDefault="00837E3B" w:rsidP="001D05FB">
            <w:r>
              <w:t>Created</w:t>
            </w:r>
          </w:p>
        </w:tc>
        <w:tc>
          <w:tcPr>
            <w:tcW w:w="1440" w:type="dxa"/>
          </w:tcPr>
          <w:p w14:paraId="72A5C1D2" w14:textId="54A53F21" w:rsidR="001D05FB" w:rsidRDefault="00C129B2" w:rsidP="001D05FB">
            <w:r>
              <w:t>Dhruv</w:t>
            </w:r>
          </w:p>
        </w:tc>
      </w:tr>
      <w:tr w:rsidR="001D05FB" w14:paraId="0FAE8B5E" w14:textId="77777777" w:rsidTr="001D05FB">
        <w:tc>
          <w:tcPr>
            <w:tcW w:w="828" w:type="dxa"/>
          </w:tcPr>
          <w:p w14:paraId="42D0B4B4" w14:textId="77777777" w:rsidR="001D05FB" w:rsidRDefault="001D05FB" w:rsidP="001D05FB">
            <w:pPr>
              <w:ind w:left="-264" w:firstLine="264"/>
            </w:pPr>
          </w:p>
        </w:tc>
        <w:tc>
          <w:tcPr>
            <w:tcW w:w="1944" w:type="dxa"/>
          </w:tcPr>
          <w:p w14:paraId="5BB12CBD" w14:textId="77777777" w:rsidR="001D05FB" w:rsidRDefault="001D05FB" w:rsidP="001D05FB"/>
        </w:tc>
        <w:tc>
          <w:tcPr>
            <w:tcW w:w="4716" w:type="dxa"/>
          </w:tcPr>
          <w:p w14:paraId="370E3636" w14:textId="77777777" w:rsidR="001D05FB" w:rsidRDefault="001D05FB" w:rsidP="001D05FB"/>
        </w:tc>
        <w:tc>
          <w:tcPr>
            <w:tcW w:w="1440" w:type="dxa"/>
          </w:tcPr>
          <w:p w14:paraId="37429082" w14:textId="77777777" w:rsidR="001D05FB" w:rsidRDefault="001D05FB" w:rsidP="001D05FB"/>
        </w:tc>
      </w:tr>
      <w:tr w:rsidR="001D05FB" w14:paraId="24CD9CD7" w14:textId="77777777" w:rsidTr="001D05FB">
        <w:tc>
          <w:tcPr>
            <w:tcW w:w="828" w:type="dxa"/>
          </w:tcPr>
          <w:p w14:paraId="36255B35" w14:textId="77777777" w:rsidR="001D05FB" w:rsidRDefault="001D05FB" w:rsidP="001D05FB">
            <w:pPr>
              <w:ind w:left="-264" w:firstLine="264"/>
            </w:pPr>
          </w:p>
        </w:tc>
        <w:tc>
          <w:tcPr>
            <w:tcW w:w="1944" w:type="dxa"/>
          </w:tcPr>
          <w:p w14:paraId="5228D3B9" w14:textId="77777777" w:rsidR="001D05FB" w:rsidRDefault="001D05FB" w:rsidP="001D05FB"/>
        </w:tc>
        <w:tc>
          <w:tcPr>
            <w:tcW w:w="4716" w:type="dxa"/>
          </w:tcPr>
          <w:p w14:paraId="034F4763" w14:textId="77777777" w:rsidR="001D05FB" w:rsidRDefault="001D05FB" w:rsidP="001D05FB"/>
        </w:tc>
        <w:tc>
          <w:tcPr>
            <w:tcW w:w="1440" w:type="dxa"/>
          </w:tcPr>
          <w:p w14:paraId="13725904" w14:textId="77777777" w:rsidR="001D05FB" w:rsidRDefault="001D05FB" w:rsidP="001D05FB"/>
        </w:tc>
      </w:tr>
      <w:tr w:rsidR="001D05FB" w14:paraId="282226FC" w14:textId="77777777" w:rsidTr="001D05FB">
        <w:tc>
          <w:tcPr>
            <w:tcW w:w="828" w:type="dxa"/>
          </w:tcPr>
          <w:p w14:paraId="7F0698ED" w14:textId="77777777" w:rsidR="001D05FB" w:rsidRDefault="001D05FB" w:rsidP="001D05FB">
            <w:pPr>
              <w:ind w:left="-264" w:firstLine="264"/>
            </w:pPr>
          </w:p>
        </w:tc>
        <w:tc>
          <w:tcPr>
            <w:tcW w:w="1944" w:type="dxa"/>
          </w:tcPr>
          <w:p w14:paraId="3B25BE79" w14:textId="77777777" w:rsidR="001D05FB" w:rsidRDefault="001D05FB" w:rsidP="001D05FB"/>
        </w:tc>
        <w:tc>
          <w:tcPr>
            <w:tcW w:w="4716" w:type="dxa"/>
          </w:tcPr>
          <w:p w14:paraId="320903E5" w14:textId="77777777" w:rsidR="001D05FB" w:rsidRPr="00E3462E" w:rsidRDefault="001D05FB" w:rsidP="001D05FB"/>
        </w:tc>
        <w:tc>
          <w:tcPr>
            <w:tcW w:w="1440" w:type="dxa"/>
          </w:tcPr>
          <w:p w14:paraId="1EE73D2A" w14:textId="77777777" w:rsidR="001D05FB" w:rsidRDefault="001D05FB" w:rsidP="001D05FB"/>
        </w:tc>
      </w:tr>
      <w:tr w:rsidR="001D05FB" w14:paraId="03F230FE" w14:textId="77777777" w:rsidTr="001D05FB">
        <w:tc>
          <w:tcPr>
            <w:tcW w:w="828" w:type="dxa"/>
          </w:tcPr>
          <w:p w14:paraId="413E6A43" w14:textId="77777777" w:rsidR="001D05FB" w:rsidRDefault="001D05FB" w:rsidP="001D05FB">
            <w:pPr>
              <w:ind w:left="-264" w:firstLine="264"/>
            </w:pPr>
          </w:p>
        </w:tc>
        <w:tc>
          <w:tcPr>
            <w:tcW w:w="1944" w:type="dxa"/>
          </w:tcPr>
          <w:p w14:paraId="127F6894" w14:textId="77777777" w:rsidR="001D05FB" w:rsidRDefault="001D05FB" w:rsidP="001D05FB"/>
        </w:tc>
        <w:tc>
          <w:tcPr>
            <w:tcW w:w="4716" w:type="dxa"/>
          </w:tcPr>
          <w:p w14:paraId="3CDBC03F" w14:textId="77777777" w:rsidR="001D05FB" w:rsidRDefault="001D05FB" w:rsidP="001D05FB"/>
        </w:tc>
        <w:tc>
          <w:tcPr>
            <w:tcW w:w="1440" w:type="dxa"/>
          </w:tcPr>
          <w:p w14:paraId="556AF97E" w14:textId="77777777" w:rsidR="001D05FB" w:rsidRDefault="001D05FB" w:rsidP="001D05FB"/>
        </w:tc>
      </w:tr>
      <w:tr w:rsidR="001D05FB" w14:paraId="0E8864AB" w14:textId="77777777" w:rsidTr="001D05FB">
        <w:tc>
          <w:tcPr>
            <w:tcW w:w="828" w:type="dxa"/>
          </w:tcPr>
          <w:p w14:paraId="7D4E280F" w14:textId="77777777" w:rsidR="001D05FB" w:rsidRDefault="001D05FB" w:rsidP="001D05FB">
            <w:pPr>
              <w:ind w:left="-264" w:firstLine="264"/>
            </w:pPr>
          </w:p>
        </w:tc>
        <w:tc>
          <w:tcPr>
            <w:tcW w:w="1944" w:type="dxa"/>
          </w:tcPr>
          <w:p w14:paraId="3A63B299" w14:textId="77777777" w:rsidR="001D05FB" w:rsidRDefault="001D05FB" w:rsidP="001D05FB"/>
        </w:tc>
        <w:tc>
          <w:tcPr>
            <w:tcW w:w="4716" w:type="dxa"/>
          </w:tcPr>
          <w:p w14:paraId="1DC767D5" w14:textId="77777777" w:rsidR="001D05FB" w:rsidRDefault="001D05FB" w:rsidP="001D05FB"/>
        </w:tc>
        <w:tc>
          <w:tcPr>
            <w:tcW w:w="1440" w:type="dxa"/>
          </w:tcPr>
          <w:p w14:paraId="05E71E77" w14:textId="77777777" w:rsidR="001D05FB" w:rsidRDefault="001D05FB" w:rsidP="001D05FB"/>
        </w:tc>
      </w:tr>
      <w:tr w:rsidR="001D05FB" w14:paraId="5176591B" w14:textId="77777777" w:rsidTr="001D05FB">
        <w:tc>
          <w:tcPr>
            <w:tcW w:w="828" w:type="dxa"/>
          </w:tcPr>
          <w:p w14:paraId="218AB8C2" w14:textId="77777777" w:rsidR="001D05FB" w:rsidRDefault="001D05FB" w:rsidP="001D05FB">
            <w:pPr>
              <w:ind w:left="-264" w:firstLine="264"/>
            </w:pPr>
          </w:p>
        </w:tc>
        <w:tc>
          <w:tcPr>
            <w:tcW w:w="1944" w:type="dxa"/>
          </w:tcPr>
          <w:p w14:paraId="61DEACA3" w14:textId="77777777" w:rsidR="001D05FB" w:rsidRDefault="001D05FB" w:rsidP="001D05FB"/>
        </w:tc>
        <w:tc>
          <w:tcPr>
            <w:tcW w:w="4716" w:type="dxa"/>
          </w:tcPr>
          <w:p w14:paraId="3691D1F7" w14:textId="77777777" w:rsidR="001D05FB" w:rsidRDefault="001D05FB" w:rsidP="001D05FB"/>
        </w:tc>
        <w:tc>
          <w:tcPr>
            <w:tcW w:w="1440" w:type="dxa"/>
          </w:tcPr>
          <w:p w14:paraId="1330C806" w14:textId="77777777" w:rsidR="001D05FB" w:rsidRDefault="001D05FB" w:rsidP="001D05FB"/>
        </w:tc>
      </w:tr>
      <w:tr w:rsidR="001D05FB" w14:paraId="6D45EB40" w14:textId="77777777" w:rsidTr="001D05FB">
        <w:tc>
          <w:tcPr>
            <w:tcW w:w="828" w:type="dxa"/>
          </w:tcPr>
          <w:p w14:paraId="44455339" w14:textId="77777777" w:rsidR="001D05FB" w:rsidRDefault="001D05FB" w:rsidP="001D05FB">
            <w:pPr>
              <w:ind w:left="-264" w:firstLine="264"/>
            </w:pPr>
          </w:p>
        </w:tc>
        <w:tc>
          <w:tcPr>
            <w:tcW w:w="1944" w:type="dxa"/>
          </w:tcPr>
          <w:p w14:paraId="3296998F" w14:textId="77777777" w:rsidR="001D05FB" w:rsidRDefault="001D05FB" w:rsidP="001D05FB"/>
        </w:tc>
        <w:tc>
          <w:tcPr>
            <w:tcW w:w="4716" w:type="dxa"/>
          </w:tcPr>
          <w:p w14:paraId="568DD359" w14:textId="77777777" w:rsidR="001D05FB" w:rsidRDefault="001D05FB" w:rsidP="001D05FB"/>
        </w:tc>
        <w:tc>
          <w:tcPr>
            <w:tcW w:w="1440" w:type="dxa"/>
          </w:tcPr>
          <w:p w14:paraId="19F1D35A" w14:textId="77777777" w:rsidR="001D05FB" w:rsidRDefault="001D05FB" w:rsidP="001D05FB"/>
        </w:tc>
      </w:tr>
      <w:tr w:rsidR="001D05FB" w14:paraId="0E972413" w14:textId="77777777" w:rsidTr="001D05FB">
        <w:tc>
          <w:tcPr>
            <w:tcW w:w="828" w:type="dxa"/>
          </w:tcPr>
          <w:p w14:paraId="2E5EE200" w14:textId="77777777" w:rsidR="001D05FB" w:rsidRDefault="001D05FB" w:rsidP="001D05FB">
            <w:pPr>
              <w:ind w:left="-264" w:firstLine="264"/>
            </w:pPr>
          </w:p>
        </w:tc>
        <w:tc>
          <w:tcPr>
            <w:tcW w:w="1944" w:type="dxa"/>
          </w:tcPr>
          <w:p w14:paraId="0910D546" w14:textId="77777777" w:rsidR="001D05FB" w:rsidRDefault="001D05FB" w:rsidP="001D05FB"/>
        </w:tc>
        <w:tc>
          <w:tcPr>
            <w:tcW w:w="4716" w:type="dxa"/>
          </w:tcPr>
          <w:p w14:paraId="65D2858A" w14:textId="77777777" w:rsidR="001D05FB" w:rsidRDefault="001D05FB" w:rsidP="001D05FB"/>
        </w:tc>
        <w:tc>
          <w:tcPr>
            <w:tcW w:w="1440" w:type="dxa"/>
          </w:tcPr>
          <w:p w14:paraId="5859F84A" w14:textId="77777777" w:rsidR="001D05FB" w:rsidRDefault="001D05FB" w:rsidP="001D05FB"/>
        </w:tc>
      </w:tr>
    </w:tbl>
    <w:p w14:paraId="574FA3AD" w14:textId="77777777" w:rsidR="001D05FB" w:rsidRDefault="001D05FB" w:rsidP="001D05FB">
      <w:pPr>
        <w:pStyle w:val="Orionreportheader1"/>
        <w:numPr>
          <w:ilvl w:val="0"/>
          <w:numId w:val="0"/>
        </w:numPr>
        <w:ind w:hanging="432"/>
      </w:pPr>
      <w:r w:rsidRPr="00342634">
        <w:br w:type="page"/>
      </w:r>
    </w:p>
    <w:p w14:paraId="2546F539" w14:textId="77777777" w:rsidR="005D6B24" w:rsidRDefault="005D6B24" w:rsidP="00A9460D">
      <w:pPr>
        <w:pStyle w:val="Orionreportheader1"/>
      </w:pPr>
      <w:r>
        <w:lastRenderedPageBreak/>
        <w:t>Introduction</w:t>
      </w:r>
    </w:p>
    <w:p w14:paraId="6752182A" w14:textId="07BADE87" w:rsidR="00C42646" w:rsidRPr="000A41EC" w:rsidRDefault="004B06F6" w:rsidP="00C42646">
      <w:pPr>
        <w:jc w:val="both"/>
      </w:pPr>
      <w:r w:rsidRPr="004B06F6">
        <w:t xml:space="preserve">This Software Requirement Specification (SRS) document describes the features, functionality, and design constraints of a Document Chatbot application. The application is designed to ingest a collection of documents, break them down into manageable chunks, index these chunks using the Pinecone vector database, and then provide conversational capabilities using OpenAI's GPT-3.5-turbo model (or GPT-4, if available). The chatbot will be deployed on the </w:t>
      </w:r>
      <w:proofErr w:type="spellStart"/>
      <w:r w:rsidRPr="004B06F6">
        <w:t>OrbitResearch</w:t>
      </w:r>
      <w:proofErr w:type="spellEnd"/>
      <w:r w:rsidRPr="004B06F6">
        <w:t xml:space="preserve"> website.</w:t>
      </w:r>
    </w:p>
    <w:p w14:paraId="0D17EE6B" w14:textId="77777777" w:rsidR="00565AE0" w:rsidRDefault="00565AE0" w:rsidP="00A9460D">
      <w:pPr>
        <w:pStyle w:val="Orionreportheader1"/>
      </w:pPr>
      <w:r>
        <w:t>System overview</w:t>
      </w:r>
    </w:p>
    <w:p w14:paraId="5F38123A" w14:textId="77777777" w:rsidR="00F87C80" w:rsidRDefault="00F87C80" w:rsidP="00F87C80">
      <w:pPr>
        <w:jc w:val="both"/>
      </w:pPr>
      <w:r>
        <w:t>The system consists of two main components:</w:t>
      </w:r>
    </w:p>
    <w:p w14:paraId="05201896" w14:textId="77777777" w:rsidR="00F87C80" w:rsidRDefault="00F87C80" w:rsidP="00F87C80">
      <w:pPr>
        <w:jc w:val="both"/>
      </w:pPr>
    </w:p>
    <w:p w14:paraId="3B5BD9FB" w14:textId="77777777" w:rsidR="00F87C80" w:rsidRDefault="00F87C80" w:rsidP="00F87C80">
      <w:pPr>
        <w:jc w:val="both"/>
      </w:pPr>
      <w:r>
        <w:t>Document Ingestion and Indexing: This phase involves breaking down documents into chunks of text, embedding these chunks using OpenAI's language model, and storing the resulting vectors in Pinecone, a vector database.</w:t>
      </w:r>
    </w:p>
    <w:p w14:paraId="4DC64175" w14:textId="2A2AD87C" w:rsidR="00F87C80" w:rsidRDefault="00F87C80" w:rsidP="00F87C80">
      <w:pPr>
        <w:pStyle w:val="ListParagraph"/>
        <w:numPr>
          <w:ilvl w:val="0"/>
          <w:numId w:val="33"/>
        </w:numPr>
        <w:jc w:val="both"/>
      </w:pPr>
      <w:r>
        <w:t xml:space="preserve">Chatbot Interface: This phase involves deploying a chatbot on the </w:t>
      </w:r>
      <w:proofErr w:type="spellStart"/>
      <w:r>
        <w:t>OrbitResearch</w:t>
      </w:r>
      <w:proofErr w:type="spellEnd"/>
      <w:r>
        <w:t xml:space="preserve"> website that can retrieve context-relevant information from the indexed document chunks and generate responses to user queries.</w:t>
      </w:r>
    </w:p>
    <w:p w14:paraId="684D7657" w14:textId="572B18AD" w:rsidR="00C42646" w:rsidRPr="00F87C80" w:rsidRDefault="00F87C80" w:rsidP="00F87C80">
      <w:pPr>
        <w:pStyle w:val="ListParagraph"/>
        <w:numPr>
          <w:ilvl w:val="0"/>
          <w:numId w:val="33"/>
        </w:numPr>
        <w:jc w:val="both"/>
        <w:rPr>
          <w:b/>
          <w:bCs/>
        </w:rPr>
      </w:pPr>
      <w:r>
        <w:t>The Document Ingestion and Indexing component uses Node.js and the Pinecone and OpenAI APIs. The Chatbot Interface uses the OpenAI API for generating responses and a suitable web technology (such as Node.js with Express) for deployment on the website.</w:t>
      </w:r>
    </w:p>
    <w:p w14:paraId="433440DA" w14:textId="34F3C8FF" w:rsidR="00B74797" w:rsidRDefault="00B74797" w:rsidP="00EE6FA5">
      <w:pPr>
        <w:pStyle w:val="Orionreportheader1"/>
      </w:pPr>
      <w:r>
        <w:t>Operating environment</w:t>
      </w:r>
    </w:p>
    <w:p w14:paraId="6AC5663E" w14:textId="3234F225" w:rsidR="00C42646" w:rsidRPr="000A41EC" w:rsidRDefault="00904371" w:rsidP="00904371">
      <w:pPr>
        <w:spacing w:after="160" w:line="259" w:lineRule="auto"/>
        <w:jc w:val="both"/>
      </w:pPr>
      <w:r w:rsidRPr="00904371">
        <w:t xml:space="preserve">The software is designed to run in a Node.js environment. The Pinecone and OpenAI APIs are required, and the system must have access to the internet to interact with these APIs. The system should also have access to the document folder from which documents are ingested. The chatbot will be deployed on the </w:t>
      </w:r>
      <w:proofErr w:type="spellStart"/>
      <w:r w:rsidRPr="00904371">
        <w:t>OrbitResearch</w:t>
      </w:r>
      <w:proofErr w:type="spellEnd"/>
      <w:r w:rsidRPr="00904371">
        <w:t xml:space="preserve"> website, which requires a suitable web server environment.</w:t>
      </w:r>
    </w:p>
    <w:p w14:paraId="3E4968F0" w14:textId="3A82B3B0" w:rsidR="00E03D2A" w:rsidRDefault="00E03D2A" w:rsidP="00EE6FA5">
      <w:pPr>
        <w:pStyle w:val="Orionreportheader1"/>
      </w:pPr>
      <w:r>
        <w:t>Functional Requirement</w:t>
      </w:r>
      <w:r w:rsidR="00225B05">
        <w:t>s</w:t>
      </w:r>
      <w:r w:rsidR="00FC158F">
        <w:t xml:space="preserve"> (Responsibilities)</w:t>
      </w:r>
    </w:p>
    <w:p w14:paraId="7D8AE70F" w14:textId="2364F46E" w:rsidR="00C50ABB" w:rsidRPr="00C50ABB" w:rsidRDefault="00C50ABB" w:rsidP="00C50ABB">
      <w:pPr>
        <w:numPr>
          <w:ilvl w:val="0"/>
          <w:numId w:val="34"/>
        </w:numPr>
        <w:jc w:val="both"/>
      </w:pPr>
      <w:r w:rsidRPr="00C50ABB">
        <w:t>The software shall provide a command (e.g., "</w:t>
      </w:r>
      <w:proofErr w:type="spellStart"/>
      <w:r w:rsidRPr="00C50ABB">
        <w:t>npm</w:t>
      </w:r>
      <w:proofErr w:type="spellEnd"/>
      <w:r w:rsidRPr="00C50ABB">
        <w:t xml:space="preserve"> run ingest") to start the document ingestion and indexing process.</w:t>
      </w:r>
    </w:p>
    <w:p w14:paraId="54CF38D0" w14:textId="77777777" w:rsidR="00C50ABB" w:rsidRPr="00C50ABB" w:rsidRDefault="00C50ABB" w:rsidP="00C50ABB">
      <w:pPr>
        <w:numPr>
          <w:ilvl w:val="0"/>
          <w:numId w:val="34"/>
        </w:numPr>
        <w:jc w:val="both"/>
      </w:pPr>
      <w:r w:rsidRPr="00C50ABB">
        <w:t>The software shall read documents from a specified document folder.</w:t>
      </w:r>
    </w:p>
    <w:p w14:paraId="2CC361E6" w14:textId="77777777" w:rsidR="00C50ABB" w:rsidRPr="00C50ABB" w:rsidRDefault="00C50ABB" w:rsidP="00C50ABB">
      <w:pPr>
        <w:numPr>
          <w:ilvl w:val="0"/>
          <w:numId w:val="34"/>
        </w:numPr>
        <w:jc w:val="both"/>
      </w:pPr>
      <w:r w:rsidRPr="00C50ABB">
        <w:t xml:space="preserve">The software shall break down documents into chunks of text using the </w:t>
      </w:r>
      <w:proofErr w:type="spellStart"/>
      <w:r w:rsidRPr="00C50ABB">
        <w:t>Langchain</w:t>
      </w:r>
      <w:proofErr w:type="spellEnd"/>
      <w:r w:rsidRPr="00C50ABB">
        <w:t xml:space="preserve"> library.</w:t>
      </w:r>
    </w:p>
    <w:p w14:paraId="5E8F8254" w14:textId="77777777" w:rsidR="00C50ABB" w:rsidRPr="00C50ABB" w:rsidRDefault="00C50ABB" w:rsidP="00C50ABB">
      <w:pPr>
        <w:numPr>
          <w:ilvl w:val="0"/>
          <w:numId w:val="34"/>
        </w:numPr>
        <w:jc w:val="both"/>
      </w:pPr>
      <w:r w:rsidRPr="00C50ABB">
        <w:t>The software shall generate embeddings for the chunks of text using the OpenAI API.</w:t>
      </w:r>
    </w:p>
    <w:p w14:paraId="4287BF2F" w14:textId="77777777" w:rsidR="00C50ABB" w:rsidRPr="00C50ABB" w:rsidRDefault="00C50ABB" w:rsidP="00C50ABB">
      <w:pPr>
        <w:numPr>
          <w:ilvl w:val="0"/>
          <w:numId w:val="34"/>
        </w:numPr>
        <w:jc w:val="both"/>
      </w:pPr>
      <w:r w:rsidRPr="00C50ABB">
        <w:t>The software shall store the embeddings in a Pinecone vector database with an index of 1536 dimensions, using cosine similarity for vector comparison.</w:t>
      </w:r>
    </w:p>
    <w:p w14:paraId="6CBE52C7" w14:textId="77777777" w:rsidR="00C50ABB" w:rsidRPr="00C50ABB" w:rsidRDefault="00C50ABB" w:rsidP="00C50ABB">
      <w:pPr>
        <w:numPr>
          <w:ilvl w:val="0"/>
          <w:numId w:val="34"/>
        </w:numPr>
        <w:jc w:val="both"/>
      </w:pPr>
      <w:r w:rsidRPr="00C50ABB">
        <w:t xml:space="preserve">The software shall provide a chatbot interface on the </w:t>
      </w:r>
      <w:proofErr w:type="spellStart"/>
      <w:r w:rsidRPr="00C50ABB">
        <w:t>OrbitResearch</w:t>
      </w:r>
      <w:proofErr w:type="spellEnd"/>
      <w:r w:rsidRPr="00C50ABB">
        <w:t xml:space="preserve"> website.</w:t>
      </w:r>
    </w:p>
    <w:p w14:paraId="5C7A7AED" w14:textId="77777777" w:rsidR="00C50ABB" w:rsidRPr="00C50ABB" w:rsidRDefault="00C50ABB" w:rsidP="00C50ABB">
      <w:pPr>
        <w:numPr>
          <w:ilvl w:val="0"/>
          <w:numId w:val="34"/>
        </w:numPr>
        <w:jc w:val="both"/>
      </w:pPr>
      <w:r w:rsidRPr="00C50ABB">
        <w:t>The software shall use the OpenAI API and the indexed document chunks to generate responses to user queries.</w:t>
      </w:r>
    </w:p>
    <w:p w14:paraId="61CABFD2" w14:textId="77777777" w:rsidR="00C50ABB" w:rsidRPr="00C50ABB" w:rsidRDefault="00C50ABB" w:rsidP="00C50ABB">
      <w:pPr>
        <w:numPr>
          <w:ilvl w:val="0"/>
          <w:numId w:val="34"/>
        </w:numPr>
        <w:jc w:val="both"/>
      </w:pPr>
      <w:r w:rsidRPr="00C50ABB">
        <w:lastRenderedPageBreak/>
        <w:t>The software shall ensure that the chatbot's responses are relevant to the provided context.</w:t>
      </w:r>
    </w:p>
    <w:p w14:paraId="3A2DC071" w14:textId="77777777" w:rsidR="00C50ABB" w:rsidRPr="00C50ABB" w:rsidRDefault="00C50ABB" w:rsidP="00C50ABB">
      <w:pPr>
        <w:numPr>
          <w:ilvl w:val="0"/>
          <w:numId w:val="34"/>
        </w:numPr>
        <w:jc w:val="both"/>
      </w:pPr>
      <w:r w:rsidRPr="00C50ABB">
        <w:t>The software shall handle errors gracefully, providing meaningful error messages to the user or system administrator.</w:t>
      </w:r>
    </w:p>
    <w:p w14:paraId="31D43DA4" w14:textId="083C9123" w:rsidR="00C42646" w:rsidRPr="000A41EC" w:rsidRDefault="00C42646" w:rsidP="00C50ABB">
      <w:pPr>
        <w:jc w:val="both"/>
      </w:pPr>
    </w:p>
    <w:p w14:paraId="5759CDF7" w14:textId="6CA5F46B" w:rsidR="0023776D" w:rsidRDefault="00FC158F" w:rsidP="00EE6FA5">
      <w:pPr>
        <w:pStyle w:val="Orionreportheader1"/>
      </w:pPr>
      <w:r>
        <w:t>Users (</w:t>
      </w:r>
      <w:r w:rsidR="0023776D">
        <w:t>Interface</w:t>
      </w:r>
      <w:r>
        <w:t>)</w:t>
      </w:r>
      <w:r w:rsidR="0023776D">
        <w:t xml:space="preserve"> requirements</w:t>
      </w:r>
    </w:p>
    <w:p w14:paraId="7E7E0F7F" w14:textId="77777777" w:rsidR="00C42646" w:rsidRPr="000A41EC" w:rsidRDefault="00C42646" w:rsidP="00C42646">
      <w:pPr>
        <w:jc w:val="both"/>
      </w:pPr>
      <w:r w:rsidRPr="000A41EC">
        <w:t>The system should interact with the following entities:</w:t>
      </w:r>
    </w:p>
    <w:p w14:paraId="64868A0E" w14:textId="77777777" w:rsidR="0042677E" w:rsidRPr="0042677E" w:rsidRDefault="00C42646" w:rsidP="0042677E">
      <w:pPr>
        <w:pBdr>
          <w:top w:val="single" w:sz="2" w:space="0" w:color="D9D9E3"/>
          <w:left w:val="single" w:sz="2" w:space="5" w:color="D9D9E3"/>
          <w:bottom w:val="single" w:sz="2" w:space="0" w:color="D9D9E3"/>
          <w:right w:val="single" w:sz="2" w:space="0" w:color="D9D9E3"/>
        </w:pBdr>
        <w:shd w:val="clear" w:color="auto" w:fill="F7F7F8"/>
        <w:ind w:left="720"/>
        <w:rPr>
          <w:rFonts w:ascii="Segoe UI" w:hAnsi="Segoe UI" w:cs="Segoe UI"/>
          <w:color w:val="374151"/>
        </w:rPr>
      </w:pPr>
      <w:r w:rsidRPr="000A41EC">
        <w:t xml:space="preserve">Users: </w:t>
      </w:r>
    </w:p>
    <w:p w14:paraId="3B8B19B8" w14:textId="28B5E107" w:rsidR="0042677E" w:rsidRPr="0042677E" w:rsidRDefault="0042677E" w:rsidP="0042677E">
      <w:pPr>
        <w:numPr>
          <w:ilvl w:val="0"/>
          <w:numId w:val="35"/>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42677E">
        <w:rPr>
          <w:rFonts w:ascii="Segoe UI" w:hAnsi="Segoe UI" w:cs="Segoe UI"/>
          <w:color w:val="374151"/>
        </w:rPr>
        <w:t>The user should be able to interact with a chatbot interface.</w:t>
      </w:r>
    </w:p>
    <w:p w14:paraId="452574BF" w14:textId="2789E7C8" w:rsidR="00C42646" w:rsidRDefault="0042677E" w:rsidP="0042677E">
      <w:pPr>
        <w:numPr>
          <w:ilvl w:val="0"/>
          <w:numId w:val="35"/>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42677E">
        <w:rPr>
          <w:rFonts w:ascii="Segoe UI" w:hAnsi="Segoe UI" w:cs="Segoe UI"/>
          <w:color w:val="374151"/>
        </w:rPr>
        <w:t>The user should be able to ask questions relevant to the ingested documents.</w:t>
      </w:r>
    </w:p>
    <w:p w14:paraId="06D6F7E4" w14:textId="77777777" w:rsidR="0042677E" w:rsidRPr="0042677E" w:rsidRDefault="0042677E" w:rsidP="0042677E">
      <w:pPr>
        <w:pBdr>
          <w:top w:val="single" w:sz="2" w:space="0" w:color="D9D9E3"/>
          <w:left w:val="single" w:sz="2" w:space="5" w:color="D9D9E3"/>
          <w:bottom w:val="single" w:sz="2" w:space="0" w:color="D9D9E3"/>
          <w:right w:val="single" w:sz="2" w:space="0" w:color="D9D9E3"/>
        </w:pBdr>
        <w:shd w:val="clear" w:color="auto" w:fill="F7F7F8"/>
        <w:ind w:left="720"/>
        <w:rPr>
          <w:rFonts w:ascii="Segoe UI" w:hAnsi="Segoe UI" w:cs="Segoe UI"/>
          <w:color w:val="374151"/>
        </w:rPr>
      </w:pPr>
    </w:p>
    <w:p w14:paraId="3EBAE542" w14:textId="77777777" w:rsidR="00DD3934" w:rsidRPr="00DD3934" w:rsidRDefault="00C42646" w:rsidP="00DD3934">
      <w:pPr>
        <w:pBdr>
          <w:top w:val="single" w:sz="2" w:space="0" w:color="D9D9E3"/>
          <w:left w:val="single" w:sz="2" w:space="5" w:color="D9D9E3"/>
          <w:bottom w:val="single" w:sz="2" w:space="0" w:color="D9D9E3"/>
          <w:right w:val="single" w:sz="2" w:space="0" w:color="D9D9E3"/>
        </w:pBdr>
        <w:shd w:val="clear" w:color="auto" w:fill="F7F7F8"/>
        <w:ind w:left="720"/>
        <w:rPr>
          <w:rFonts w:ascii="Segoe UI" w:hAnsi="Segoe UI" w:cs="Segoe UI"/>
          <w:color w:val="374151"/>
        </w:rPr>
      </w:pPr>
      <w:r w:rsidRPr="000A41EC">
        <w:t xml:space="preserve">Input: </w:t>
      </w:r>
    </w:p>
    <w:p w14:paraId="5A2E63E4" w14:textId="26B311B4" w:rsidR="00DD3934" w:rsidRPr="00DD3934" w:rsidRDefault="00DD3934" w:rsidP="00DD3934">
      <w:pPr>
        <w:numPr>
          <w:ilvl w:val="0"/>
          <w:numId w:val="36"/>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DD3934">
        <w:rPr>
          <w:rFonts w:ascii="Segoe UI" w:hAnsi="Segoe UI" w:cs="Segoe UI"/>
          <w:color w:val="374151"/>
        </w:rPr>
        <w:t>User queries in the chatbot interface.</w:t>
      </w:r>
    </w:p>
    <w:p w14:paraId="40BB064F" w14:textId="77777777" w:rsidR="00DD3934" w:rsidRPr="00DD3934" w:rsidRDefault="00DD3934" w:rsidP="00DD3934">
      <w:pPr>
        <w:numPr>
          <w:ilvl w:val="0"/>
          <w:numId w:val="36"/>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DD3934">
        <w:rPr>
          <w:rFonts w:ascii="Segoe UI" w:hAnsi="Segoe UI" w:cs="Segoe UI"/>
          <w:color w:val="374151"/>
        </w:rPr>
        <w:t>Documents for ingestion placed in the specified document folder.</w:t>
      </w:r>
    </w:p>
    <w:p w14:paraId="48FC95BC" w14:textId="61EDCE6D" w:rsidR="00C42646" w:rsidRPr="000A41EC" w:rsidRDefault="00C42646" w:rsidP="00DD3934">
      <w:pPr>
        <w:spacing w:after="160" w:line="259" w:lineRule="auto"/>
        <w:ind w:left="720"/>
        <w:jc w:val="both"/>
      </w:pPr>
    </w:p>
    <w:p w14:paraId="3F3836F6" w14:textId="77777777" w:rsidR="00580321" w:rsidRDefault="00C42646" w:rsidP="00580321">
      <w:pPr>
        <w:spacing w:after="160" w:line="259" w:lineRule="auto"/>
        <w:ind w:left="720"/>
        <w:jc w:val="both"/>
      </w:pPr>
      <w:r w:rsidRPr="000A41EC">
        <w:t xml:space="preserve">Output: </w:t>
      </w:r>
    </w:p>
    <w:p w14:paraId="1D0918AD" w14:textId="422276E6" w:rsidR="00C42646" w:rsidRPr="000A41EC" w:rsidRDefault="00A56DAD" w:rsidP="00580321">
      <w:pPr>
        <w:spacing w:after="160" w:line="259" w:lineRule="auto"/>
        <w:ind w:left="720"/>
        <w:jc w:val="both"/>
      </w:pPr>
      <w:r w:rsidRPr="00A56DAD">
        <w:t>Responses generated by the chatbot based on the user's queries and the context provided by the ingested documents</w:t>
      </w:r>
      <w:r w:rsidR="00C42646" w:rsidRPr="000A41EC">
        <w:t>.</w:t>
      </w:r>
    </w:p>
    <w:p w14:paraId="540C3A5E" w14:textId="7FD9CA52" w:rsidR="009B4EF6" w:rsidRDefault="009B4EF6" w:rsidP="00EE6FA5">
      <w:pPr>
        <w:pStyle w:val="Orionreportheader2"/>
      </w:pPr>
      <w:r>
        <w:t>Use cases</w:t>
      </w:r>
    </w:p>
    <w:p w14:paraId="2AA63666" w14:textId="3C67BE65" w:rsidR="0020207F" w:rsidRDefault="00C42646" w:rsidP="00D812E1">
      <w:pPr>
        <w:spacing w:after="160" w:line="259" w:lineRule="auto"/>
        <w:ind w:left="720"/>
        <w:jc w:val="both"/>
      </w:pPr>
      <w:r w:rsidRPr="000A41EC">
        <w:rPr>
          <w:b/>
          <w:bCs/>
        </w:rPr>
        <w:t>Use Case 1:</w:t>
      </w:r>
      <w:r w:rsidRPr="000A41EC">
        <w:t xml:space="preserve"> </w:t>
      </w:r>
      <w:r w:rsidR="0020207F" w:rsidRPr="0020207F">
        <w:t>Document Ingestion and Indexing</w:t>
      </w:r>
    </w:p>
    <w:p w14:paraId="3AC47F6E" w14:textId="77777777" w:rsidR="0020207F" w:rsidRPr="0020207F" w:rsidRDefault="0020207F" w:rsidP="0020207F">
      <w:pPr>
        <w:numPr>
          <w:ilvl w:val="0"/>
          <w:numId w:val="31"/>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20207F">
        <w:rPr>
          <w:rFonts w:ascii="Segoe UI" w:hAnsi="Segoe UI" w:cs="Segoe UI"/>
          <w:color w:val="374151"/>
        </w:rPr>
        <w:t>The system administrator runs the document ingestion and indexing command.</w:t>
      </w:r>
    </w:p>
    <w:p w14:paraId="1F596B04" w14:textId="77777777" w:rsidR="0020207F" w:rsidRPr="0020207F" w:rsidRDefault="0020207F" w:rsidP="0020207F">
      <w:pPr>
        <w:numPr>
          <w:ilvl w:val="0"/>
          <w:numId w:val="31"/>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20207F">
        <w:rPr>
          <w:rFonts w:ascii="Segoe UI" w:hAnsi="Segoe UI" w:cs="Segoe UI"/>
          <w:color w:val="374151"/>
        </w:rPr>
        <w:t>The software reads the documents, breaks them down into chunks, generates embeddings, and stores these embeddings in the Pinecone vector database.</w:t>
      </w:r>
    </w:p>
    <w:p w14:paraId="6048E5C7" w14:textId="77777777" w:rsidR="0020207F" w:rsidRPr="000A41EC" w:rsidRDefault="0020207F" w:rsidP="0020207F">
      <w:pPr>
        <w:spacing w:after="160" w:line="259" w:lineRule="auto"/>
        <w:ind w:left="720"/>
        <w:jc w:val="both"/>
      </w:pPr>
    </w:p>
    <w:p w14:paraId="215C7767" w14:textId="5FEEF561" w:rsidR="00D812E1" w:rsidRDefault="00C42646" w:rsidP="00D812E1">
      <w:pPr>
        <w:spacing w:after="160" w:line="259" w:lineRule="auto"/>
        <w:ind w:left="720"/>
        <w:jc w:val="both"/>
      </w:pPr>
      <w:r w:rsidRPr="000A41EC">
        <w:rPr>
          <w:b/>
          <w:bCs/>
        </w:rPr>
        <w:t>Use Case 2:</w:t>
      </w:r>
      <w:r w:rsidRPr="000A41EC">
        <w:t xml:space="preserve"> </w:t>
      </w:r>
      <w:r w:rsidR="00D812E1" w:rsidRPr="00D812E1">
        <w:t>Chatbot Interaction</w:t>
      </w:r>
    </w:p>
    <w:p w14:paraId="3981AE12" w14:textId="77777777" w:rsidR="00D812E1" w:rsidRPr="00D812E1" w:rsidRDefault="00D812E1" w:rsidP="00D812E1">
      <w:pPr>
        <w:numPr>
          <w:ilvl w:val="0"/>
          <w:numId w:val="38"/>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D812E1">
        <w:rPr>
          <w:rFonts w:ascii="Segoe UI" w:hAnsi="Segoe UI" w:cs="Segoe UI"/>
          <w:color w:val="374151"/>
        </w:rPr>
        <w:t xml:space="preserve">The user enters a query in the chatbot interface on the </w:t>
      </w:r>
      <w:proofErr w:type="spellStart"/>
      <w:r w:rsidRPr="00D812E1">
        <w:rPr>
          <w:rFonts w:ascii="Segoe UI" w:hAnsi="Segoe UI" w:cs="Segoe UI"/>
          <w:color w:val="374151"/>
        </w:rPr>
        <w:t>OrbitResearch</w:t>
      </w:r>
      <w:proofErr w:type="spellEnd"/>
      <w:r w:rsidRPr="00D812E1">
        <w:rPr>
          <w:rFonts w:ascii="Segoe UI" w:hAnsi="Segoe UI" w:cs="Segoe UI"/>
          <w:color w:val="374151"/>
        </w:rPr>
        <w:t xml:space="preserve"> website.</w:t>
      </w:r>
    </w:p>
    <w:p w14:paraId="3EFFBAE3" w14:textId="77777777" w:rsidR="00D812E1" w:rsidRPr="00D812E1" w:rsidRDefault="00D812E1" w:rsidP="00D812E1">
      <w:pPr>
        <w:numPr>
          <w:ilvl w:val="0"/>
          <w:numId w:val="38"/>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D812E1">
        <w:rPr>
          <w:rFonts w:ascii="Segoe UI" w:hAnsi="Segoe UI" w:cs="Segoe UI"/>
          <w:color w:val="374151"/>
        </w:rPr>
        <w:t>The software retrieves relevant context from the indexed document chunks and generates a response using the OpenAI API.</w:t>
      </w:r>
    </w:p>
    <w:p w14:paraId="73B161D7" w14:textId="77777777" w:rsidR="00D812E1" w:rsidRPr="00D812E1" w:rsidRDefault="00D812E1" w:rsidP="00D812E1">
      <w:pPr>
        <w:numPr>
          <w:ilvl w:val="0"/>
          <w:numId w:val="38"/>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D812E1">
        <w:rPr>
          <w:rFonts w:ascii="Segoe UI" w:hAnsi="Segoe UI" w:cs="Segoe UI"/>
          <w:color w:val="374151"/>
        </w:rPr>
        <w:t>The response is displayed in the chatbot interface.</w:t>
      </w:r>
    </w:p>
    <w:p w14:paraId="08D2FDBA" w14:textId="77777777" w:rsidR="00D812E1" w:rsidRPr="000A41EC" w:rsidRDefault="00D812E1" w:rsidP="00D812E1">
      <w:pPr>
        <w:spacing w:after="160" w:line="259" w:lineRule="auto"/>
        <w:ind w:left="720"/>
        <w:jc w:val="both"/>
      </w:pPr>
    </w:p>
    <w:p w14:paraId="4171393A" w14:textId="199166E3" w:rsidR="0023776D" w:rsidRDefault="0023776D" w:rsidP="00EE6FA5">
      <w:pPr>
        <w:pStyle w:val="Orionreportheader1"/>
      </w:pPr>
      <w:r>
        <w:lastRenderedPageBreak/>
        <w:t>Database requirements</w:t>
      </w:r>
    </w:p>
    <w:p w14:paraId="1094B4CB" w14:textId="7784A67C" w:rsidR="00C42646" w:rsidRPr="000A41EC" w:rsidRDefault="000B447C" w:rsidP="00C42646">
      <w:pPr>
        <w:jc w:val="both"/>
      </w:pPr>
      <w:r w:rsidRPr="000B447C">
        <w:t>The application uses Pinecone, a vector database, to store the embeddings of the document chunks. The database has an index of 1536 dimensions, and cosine similarity is used for vector comparison.</w:t>
      </w:r>
    </w:p>
    <w:p w14:paraId="2CB1D612" w14:textId="43ACDBDF" w:rsidR="00F07C6C" w:rsidRDefault="00F07C6C" w:rsidP="00EE6FA5">
      <w:pPr>
        <w:pStyle w:val="Orionreportheader1"/>
      </w:pPr>
      <w:r>
        <w:t>Test</w:t>
      </w:r>
      <w:r w:rsidR="00966BEB">
        <w:t>ability</w:t>
      </w:r>
      <w:r>
        <w:t xml:space="preserve"> requirements</w:t>
      </w:r>
    </w:p>
    <w:p w14:paraId="2CF02326" w14:textId="171D3E82" w:rsidR="00C42646" w:rsidRPr="000A41EC" w:rsidRDefault="00A9146B" w:rsidP="00C42646">
      <w:pPr>
        <w:jc w:val="both"/>
      </w:pPr>
      <w:r w:rsidRPr="00A9146B">
        <w:t>The software should include tests for the document ingestion and indexing process, as well as for the chatbot response generation. These tests should ensure that the software correctly processes and indexes documents and generates appropriate responses to user queries.</w:t>
      </w:r>
    </w:p>
    <w:p w14:paraId="4ADBAD7B" w14:textId="503DDB00" w:rsidR="00F07C6C" w:rsidRDefault="00F07C6C" w:rsidP="006B1A27">
      <w:pPr>
        <w:pStyle w:val="Orionreportheader1"/>
      </w:pPr>
      <w:r>
        <w:t>Logging requirements</w:t>
      </w:r>
    </w:p>
    <w:p w14:paraId="4FF90535" w14:textId="77777777" w:rsidR="00246069" w:rsidRDefault="00246069" w:rsidP="00246069">
      <w:pPr>
        <w:jc w:val="both"/>
      </w:pPr>
      <w:r>
        <w:t>All significant events during the document ingestion and indexing process should be logged, including the start and end of the process, any errors or exceptions that occur, and any issues with reading documents or interacting with the Pinecone or OpenAI APIs.</w:t>
      </w:r>
    </w:p>
    <w:p w14:paraId="1F498FCF" w14:textId="77777777" w:rsidR="00246069" w:rsidRDefault="00246069" w:rsidP="00246069">
      <w:pPr>
        <w:jc w:val="both"/>
      </w:pPr>
    </w:p>
    <w:p w14:paraId="3D313FC4" w14:textId="641EAB99" w:rsidR="00C42646" w:rsidRPr="000A41EC" w:rsidRDefault="00246069" w:rsidP="00246069">
      <w:pPr>
        <w:jc w:val="both"/>
      </w:pPr>
      <w:r>
        <w:t>The chatbot should log all user queries and the generated responses. Any errors or exceptions that occur during the response generation should also be logged.</w:t>
      </w:r>
    </w:p>
    <w:p w14:paraId="6D79C348" w14:textId="5797250A" w:rsidR="001131BF" w:rsidRDefault="00CD7AE5" w:rsidP="007F4604">
      <w:pPr>
        <w:pStyle w:val="Orionreportheader1"/>
      </w:pPr>
      <w:r>
        <w:t>Manufacturing</w:t>
      </w:r>
      <w:r w:rsidR="001131BF">
        <w:t xml:space="preserve"> requirement</w:t>
      </w:r>
    </w:p>
    <w:p w14:paraId="52BDD174" w14:textId="77777777" w:rsidR="00C42646" w:rsidRPr="000A41EC" w:rsidRDefault="00C42646" w:rsidP="00C42646">
      <w:pPr>
        <w:jc w:val="both"/>
      </w:pPr>
      <w:r w:rsidRPr="000A41EC">
        <w:t>No specific manufacturing requirements are needed for this extension.</w:t>
      </w:r>
    </w:p>
    <w:p w14:paraId="13084E13" w14:textId="36DF5074" w:rsidR="00A66389" w:rsidRDefault="00A66389" w:rsidP="00FF404F">
      <w:pPr>
        <w:pStyle w:val="Orionreportheader1"/>
      </w:pPr>
      <w:r>
        <w:t>Budget</w:t>
      </w:r>
    </w:p>
    <w:p w14:paraId="32C816FC" w14:textId="50D676DC" w:rsidR="00E77914" w:rsidRPr="007F3759" w:rsidRDefault="00A452C2" w:rsidP="00E77914">
      <w:pPr>
        <w:jc w:val="both"/>
      </w:pPr>
      <w:r>
        <w:t xml:space="preserve">Pinecone’s </w:t>
      </w:r>
      <w:r w:rsidR="00E92C61">
        <w:t xml:space="preserve">starter pack is free. OpenAI text embedding API one time cost to embed data in Pinecone vector DB. OpenAI </w:t>
      </w:r>
      <w:r w:rsidR="00061BB0">
        <w:t>model 3.5 turbo usage cost.</w:t>
      </w:r>
    </w:p>
    <w:p w14:paraId="3A2BCEA3" w14:textId="4D1F67AB" w:rsidR="00FC3FB7" w:rsidRDefault="00FC3FB7" w:rsidP="00FC3FB7">
      <w:pPr>
        <w:pStyle w:val="Orionreportheader1"/>
      </w:pPr>
      <w:r>
        <w:t>Human Resource requirement</w:t>
      </w:r>
    </w:p>
    <w:p w14:paraId="566C4D1A" w14:textId="6FEE7E47" w:rsidR="00FC3FB7" w:rsidRPr="00E77914" w:rsidRDefault="00E77914" w:rsidP="00E77914">
      <w:pPr>
        <w:jc w:val="both"/>
      </w:pPr>
      <w:r>
        <w:t>Developers, QA testing</w:t>
      </w:r>
    </w:p>
    <w:p w14:paraId="490DF241" w14:textId="065258FD" w:rsidR="00FC3FB7" w:rsidRDefault="00FC3FB7" w:rsidP="00FC3FB7">
      <w:pPr>
        <w:pStyle w:val="Orionreportheader1"/>
      </w:pPr>
      <w:r>
        <w:t>Hardware Set ups requirements</w:t>
      </w:r>
    </w:p>
    <w:p w14:paraId="03873A8B" w14:textId="04786F5B" w:rsidR="00F550FB" w:rsidRPr="00C3306D" w:rsidRDefault="00061BB0" w:rsidP="00C3306D">
      <w:pPr>
        <w:jc w:val="both"/>
      </w:pPr>
      <w:r w:rsidRPr="00061BB0">
        <w:t xml:space="preserve">A computer with Node.js installed is required. An internet connection is necessary for interacting with Pinecone and OpenAI APIs. The </w:t>
      </w:r>
      <w:proofErr w:type="spellStart"/>
      <w:r w:rsidRPr="00061BB0">
        <w:t>OrbitResearch</w:t>
      </w:r>
      <w:proofErr w:type="spellEnd"/>
      <w:r w:rsidRPr="00061BB0">
        <w:t xml:space="preserve"> website must have the capability to host the chatbot interface.</w:t>
      </w:r>
    </w:p>
    <w:p w14:paraId="52968C1F" w14:textId="646D7CCE" w:rsidR="00225B05" w:rsidRDefault="00225B05" w:rsidP="00695962">
      <w:pPr>
        <w:pStyle w:val="Orionreportheader1"/>
      </w:pPr>
      <w:r>
        <w:t>Non-functional requirements</w:t>
      </w:r>
    </w:p>
    <w:p w14:paraId="30781016" w14:textId="77777777" w:rsidR="006D5D09" w:rsidRDefault="006D5D09" w:rsidP="006D5D09">
      <w:pPr>
        <w:pStyle w:val="Orionbodytext"/>
      </w:pPr>
      <w:r>
        <w:t>The application must be developed using Node.js.</w:t>
      </w:r>
    </w:p>
    <w:p w14:paraId="090DFA2E" w14:textId="77777777" w:rsidR="006D5D09" w:rsidRDefault="006D5D09" w:rsidP="006D5D09">
      <w:pPr>
        <w:pStyle w:val="Orionbodytext"/>
      </w:pPr>
      <w:r>
        <w:t>The application should handle errors gracefully, providing clear error messages.</w:t>
      </w:r>
    </w:p>
    <w:p w14:paraId="7843768C" w14:textId="77777777" w:rsidR="006D5D09" w:rsidRDefault="006D5D09" w:rsidP="006D5D09">
      <w:pPr>
        <w:pStyle w:val="Orionbodytext"/>
      </w:pPr>
      <w:r>
        <w:t>The application should be compatible with a variety of document formats for ingestion.</w:t>
      </w:r>
    </w:p>
    <w:p w14:paraId="4F27CFC5" w14:textId="77777777" w:rsidR="006D5D09" w:rsidRDefault="006D5D09" w:rsidP="006D5D09">
      <w:pPr>
        <w:pStyle w:val="Orionbodytext"/>
      </w:pPr>
      <w:r>
        <w:t>The chatbot interface should be user-friendly and intuitive.</w:t>
      </w:r>
    </w:p>
    <w:p w14:paraId="3878453D" w14:textId="455A9C98" w:rsidR="00E13C13" w:rsidRPr="00CA7E9F" w:rsidRDefault="006D5D09" w:rsidP="006D5D09">
      <w:pPr>
        <w:pStyle w:val="Orionbodytext"/>
        <w:rPr>
          <w:color w:val="808080" w:themeColor="background1" w:themeShade="80"/>
        </w:rPr>
      </w:pPr>
      <w:r>
        <w:t>The chatbot should provide responses within a reasonable time frame.</w:t>
      </w:r>
    </w:p>
    <w:sectPr w:rsidR="00E13C13" w:rsidRPr="00CA7E9F" w:rsidSect="0098448D">
      <w:headerReference w:type="default"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CAC75" w14:textId="77777777" w:rsidR="00F60CD7" w:rsidRDefault="00F60CD7">
      <w:r>
        <w:separator/>
      </w:r>
    </w:p>
  </w:endnote>
  <w:endnote w:type="continuationSeparator" w:id="0">
    <w:p w14:paraId="2DB33CF7" w14:textId="77777777" w:rsidR="00F60CD7" w:rsidRDefault="00F60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8924A" w14:textId="77777777" w:rsidR="006B6509" w:rsidRDefault="000376A6" w:rsidP="00971842">
    <w:pPr>
      <w:pStyle w:val="Orionreportfooteer"/>
    </w:pPr>
    <w:r>
      <w:t>Encore</w:t>
    </w:r>
    <w:r w:rsidR="00342634" w:rsidRPr="00342634">
      <w:t xml:space="preserve"> Research</w:t>
    </w:r>
    <w:r w:rsidR="006B6509">
      <w:t xml:space="preserve"> </w:t>
    </w:r>
    <w:r w:rsidR="006B6509">
      <w:tab/>
      <w:t>Confidential and Proprietary Information</w:t>
    </w:r>
    <w:r w:rsidR="006B6509">
      <w:tab/>
    </w:r>
    <w:r w:rsidR="00BB1CDD" w:rsidRPr="00E3462E">
      <w:fldChar w:fldCharType="begin"/>
    </w:r>
    <w:r w:rsidR="006B6509" w:rsidRPr="00E3462E">
      <w:instrText xml:space="preserve"> PAGE </w:instrText>
    </w:r>
    <w:r w:rsidR="00BB1CDD" w:rsidRPr="00E3462E">
      <w:fldChar w:fldCharType="separate"/>
    </w:r>
    <w:r w:rsidR="0089571D">
      <w:rPr>
        <w:noProof/>
      </w:rPr>
      <w:t>4</w:t>
    </w:r>
    <w:r w:rsidR="00BB1CDD" w:rsidRPr="00E3462E">
      <w:fldChar w:fldCharType="end"/>
    </w:r>
  </w:p>
  <w:p w14:paraId="4A712043" w14:textId="77777777" w:rsidR="006B6509" w:rsidRDefault="006B6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F2A4D" w14:textId="77777777" w:rsidR="00F60CD7" w:rsidRDefault="00F60CD7">
      <w:r>
        <w:separator/>
      </w:r>
    </w:p>
  </w:footnote>
  <w:footnote w:type="continuationSeparator" w:id="0">
    <w:p w14:paraId="09C14A6E" w14:textId="77777777" w:rsidR="00F60CD7" w:rsidRDefault="00F60C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2C615" w14:textId="77777777" w:rsidR="006B6509" w:rsidRPr="00E3462E" w:rsidRDefault="00BF131B" w:rsidP="00E3462E">
    <w:r>
      <w:t>Software Templates</w:t>
    </w:r>
    <w:r w:rsidR="00405F56">
      <w:t xml:space="preserve"> – </w:t>
    </w:r>
    <w:r>
      <w:t>Software Design Specification Template</w:t>
    </w:r>
    <w:r w:rsidR="00405F56" w:rsidRPr="00E3462E">
      <w:tab/>
    </w:r>
    <w:r w:rsidR="008B37EE" w:rsidRPr="00E3462E">
      <w:t>Version 0.</w:t>
    </w:r>
    <w:r>
      <w:t>0</w:t>
    </w:r>
    <w:r w:rsidR="006B6509" w:rsidRPr="00E3462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5F0B"/>
    <w:multiLevelType w:val="hybridMultilevel"/>
    <w:tmpl w:val="56160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94BD6"/>
    <w:multiLevelType w:val="multilevel"/>
    <w:tmpl w:val="0AFC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254BC2"/>
    <w:multiLevelType w:val="hybridMultilevel"/>
    <w:tmpl w:val="810AF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12D12"/>
    <w:multiLevelType w:val="hybridMultilevel"/>
    <w:tmpl w:val="00005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47822"/>
    <w:multiLevelType w:val="hybridMultilevel"/>
    <w:tmpl w:val="B1663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73364"/>
    <w:multiLevelType w:val="hybridMultilevel"/>
    <w:tmpl w:val="9D9CE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E2A94"/>
    <w:multiLevelType w:val="hybridMultilevel"/>
    <w:tmpl w:val="5F944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368E0"/>
    <w:multiLevelType w:val="hybridMultilevel"/>
    <w:tmpl w:val="30FA5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4A26F6"/>
    <w:multiLevelType w:val="multilevel"/>
    <w:tmpl w:val="D0562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1154D4"/>
    <w:multiLevelType w:val="multilevel"/>
    <w:tmpl w:val="FD90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E15B97"/>
    <w:multiLevelType w:val="hybridMultilevel"/>
    <w:tmpl w:val="86EA4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436A60"/>
    <w:multiLevelType w:val="hybridMultilevel"/>
    <w:tmpl w:val="DFB2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10183F"/>
    <w:multiLevelType w:val="multilevel"/>
    <w:tmpl w:val="98C4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E303B7"/>
    <w:multiLevelType w:val="hybridMultilevel"/>
    <w:tmpl w:val="56160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7B2520"/>
    <w:multiLevelType w:val="multilevel"/>
    <w:tmpl w:val="07CA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4D1F4C"/>
    <w:multiLevelType w:val="multilevel"/>
    <w:tmpl w:val="D978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216DDE"/>
    <w:multiLevelType w:val="multilevel"/>
    <w:tmpl w:val="3FAC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ED7D2E"/>
    <w:multiLevelType w:val="hybridMultilevel"/>
    <w:tmpl w:val="5474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1F4576"/>
    <w:multiLevelType w:val="multilevel"/>
    <w:tmpl w:val="F034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3A76F6"/>
    <w:multiLevelType w:val="hybridMultilevel"/>
    <w:tmpl w:val="1B48D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975D85"/>
    <w:multiLevelType w:val="hybridMultilevel"/>
    <w:tmpl w:val="804C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EF6AB2"/>
    <w:multiLevelType w:val="hybridMultilevel"/>
    <w:tmpl w:val="66321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A015AA"/>
    <w:multiLevelType w:val="multilevel"/>
    <w:tmpl w:val="975C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5A51B8"/>
    <w:multiLevelType w:val="hybridMultilevel"/>
    <w:tmpl w:val="33F6C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A10937"/>
    <w:multiLevelType w:val="hybridMultilevel"/>
    <w:tmpl w:val="95DE0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CC099D"/>
    <w:multiLevelType w:val="hybridMultilevel"/>
    <w:tmpl w:val="21A06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517FE5"/>
    <w:multiLevelType w:val="hybridMultilevel"/>
    <w:tmpl w:val="42E6E8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6A2292"/>
    <w:multiLevelType w:val="hybridMultilevel"/>
    <w:tmpl w:val="59FC89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E17BC"/>
    <w:multiLevelType w:val="hybridMultilevel"/>
    <w:tmpl w:val="1F4C2594"/>
    <w:lvl w:ilvl="0" w:tplc="06E24C20">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305F9"/>
    <w:multiLevelType w:val="multilevel"/>
    <w:tmpl w:val="8812AF2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15:restartNumberingAfterBreak="0">
    <w:nsid w:val="66AF14F7"/>
    <w:multiLevelType w:val="hybridMultilevel"/>
    <w:tmpl w:val="EF9844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25278E"/>
    <w:multiLevelType w:val="hybridMultilevel"/>
    <w:tmpl w:val="699052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C7A4923"/>
    <w:multiLevelType w:val="hybridMultilevel"/>
    <w:tmpl w:val="14567D84"/>
    <w:lvl w:ilvl="0" w:tplc="0409000F">
      <w:start w:val="1"/>
      <w:numFmt w:val="decimal"/>
      <w:pStyle w:val="BodyTextAri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33" w15:restartNumberingAfterBreak="0">
    <w:nsid w:val="6DD3167C"/>
    <w:multiLevelType w:val="hybridMultilevel"/>
    <w:tmpl w:val="ABF6A3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1312A84"/>
    <w:multiLevelType w:val="hybridMultilevel"/>
    <w:tmpl w:val="37A4DD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9F3493"/>
    <w:multiLevelType w:val="hybridMultilevel"/>
    <w:tmpl w:val="1EC48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914F57"/>
    <w:multiLevelType w:val="hybridMultilevel"/>
    <w:tmpl w:val="0C8E1A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7F1FC9"/>
    <w:multiLevelType w:val="hybridMultilevel"/>
    <w:tmpl w:val="A49EC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197395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2155036">
    <w:abstractNumId w:val="29"/>
  </w:num>
  <w:num w:numId="3" w16cid:durableId="1921401238">
    <w:abstractNumId w:val="30"/>
  </w:num>
  <w:num w:numId="4" w16cid:durableId="1773937776">
    <w:abstractNumId w:val="26"/>
  </w:num>
  <w:num w:numId="5" w16cid:durableId="1867677178">
    <w:abstractNumId w:val="0"/>
  </w:num>
  <w:num w:numId="6" w16cid:durableId="1457599127">
    <w:abstractNumId w:val="34"/>
  </w:num>
  <w:num w:numId="7" w16cid:durableId="1709794479">
    <w:abstractNumId w:val="2"/>
  </w:num>
  <w:num w:numId="8" w16cid:durableId="1398892915">
    <w:abstractNumId w:val="13"/>
  </w:num>
  <w:num w:numId="9" w16cid:durableId="584732265">
    <w:abstractNumId w:val="37"/>
  </w:num>
  <w:num w:numId="10" w16cid:durableId="65886759">
    <w:abstractNumId w:val="7"/>
  </w:num>
  <w:num w:numId="11" w16cid:durableId="366105879">
    <w:abstractNumId w:val="36"/>
  </w:num>
  <w:num w:numId="12" w16cid:durableId="1274675455">
    <w:abstractNumId w:val="20"/>
  </w:num>
  <w:num w:numId="13" w16cid:durableId="363096016">
    <w:abstractNumId w:val="27"/>
  </w:num>
  <w:num w:numId="14" w16cid:durableId="1344941730">
    <w:abstractNumId w:val="33"/>
  </w:num>
  <w:num w:numId="15" w16cid:durableId="1811900020">
    <w:abstractNumId w:val="10"/>
  </w:num>
  <w:num w:numId="16" w16cid:durableId="1429082334">
    <w:abstractNumId w:val="35"/>
  </w:num>
  <w:num w:numId="17" w16cid:durableId="29765342">
    <w:abstractNumId w:val="11"/>
  </w:num>
  <w:num w:numId="18" w16cid:durableId="1028684137">
    <w:abstractNumId w:val="31"/>
  </w:num>
  <w:num w:numId="19" w16cid:durableId="503935269">
    <w:abstractNumId w:val="19"/>
  </w:num>
  <w:num w:numId="20" w16cid:durableId="647369386">
    <w:abstractNumId w:val="5"/>
  </w:num>
  <w:num w:numId="21" w16cid:durableId="2108381906">
    <w:abstractNumId w:val="17"/>
  </w:num>
  <w:num w:numId="22" w16cid:durableId="871378315">
    <w:abstractNumId w:val="23"/>
  </w:num>
  <w:num w:numId="23" w16cid:durableId="1412195982">
    <w:abstractNumId w:val="6"/>
  </w:num>
  <w:num w:numId="24" w16cid:durableId="1992708874">
    <w:abstractNumId w:val="4"/>
  </w:num>
  <w:num w:numId="25" w16cid:durableId="72242457">
    <w:abstractNumId w:val="21"/>
  </w:num>
  <w:num w:numId="26" w16cid:durableId="1417284974">
    <w:abstractNumId w:val="25"/>
  </w:num>
  <w:num w:numId="27" w16cid:durableId="1208104254">
    <w:abstractNumId w:val="24"/>
  </w:num>
  <w:num w:numId="28" w16cid:durableId="722562627">
    <w:abstractNumId w:val="3"/>
  </w:num>
  <w:num w:numId="29" w16cid:durableId="1232036101">
    <w:abstractNumId w:val="12"/>
  </w:num>
  <w:num w:numId="30" w16cid:durableId="1368674592">
    <w:abstractNumId w:val="8"/>
  </w:num>
  <w:num w:numId="31" w16cid:durableId="607859979">
    <w:abstractNumId w:val="1"/>
  </w:num>
  <w:num w:numId="32" w16cid:durableId="807433704">
    <w:abstractNumId w:val="18"/>
  </w:num>
  <w:num w:numId="33" w16cid:durableId="249507609">
    <w:abstractNumId w:val="28"/>
  </w:num>
  <w:num w:numId="34" w16cid:durableId="693305522">
    <w:abstractNumId w:val="14"/>
  </w:num>
  <w:num w:numId="35" w16cid:durableId="196696998">
    <w:abstractNumId w:val="9"/>
  </w:num>
  <w:num w:numId="36" w16cid:durableId="1055474705">
    <w:abstractNumId w:val="16"/>
  </w:num>
  <w:num w:numId="37" w16cid:durableId="1471290606">
    <w:abstractNumId w:val="22"/>
  </w:num>
  <w:num w:numId="38" w16cid:durableId="554239493">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attachedTemplate r:id="rId1"/>
  <w:stylePaneFormatFilter w:val="F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1"/>
  <w:stylePaneSortMethod w:val="0000"/>
  <w:documentProtection w:edit="readOnly" w:formatting="1" w:enforcement="0"/>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zMjC1tDQzMDe2MDRX0lEKTi0uzszPAykwrQUAUI6XlywAAAA="/>
  </w:docVars>
  <w:rsids>
    <w:rsidRoot w:val="00C32C05"/>
    <w:rsid w:val="000014ED"/>
    <w:rsid w:val="0000205A"/>
    <w:rsid w:val="00003B7E"/>
    <w:rsid w:val="00003D6B"/>
    <w:rsid w:val="000058CA"/>
    <w:rsid w:val="000108B2"/>
    <w:rsid w:val="00010AFA"/>
    <w:rsid w:val="000165D2"/>
    <w:rsid w:val="00020848"/>
    <w:rsid w:val="00024AA2"/>
    <w:rsid w:val="00025F21"/>
    <w:rsid w:val="000271AF"/>
    <w:rsid w:val="00027804"/>
    <w:rsid w:val="00031A31"/>
    <w:rsid w:val="000376A6"/>
    <w:rsid w:val="00037C86"/>
    <w:rsid w:val="00042D7F"/>
    <w:rsid w:val="00053A77"/>
    <w:rsid w:val="00055FDF"/>
    <w:rsid w:val="00056932"/>
    <w:rsid w:val="00056BAB"/>
    <w:rsid w:val="00057A85"/>
    <w:rsid w:val="000605F8"/>
    <w:rsid w:val="00061876"/>
    <w:rsid w:val="00061BB0"/>
    <w:rsid w:val="00061D87"/>
    <w:rsid w:val="0006431C"/>
    <w:rsid w:val="00066351"/>
    <w:rsid w:val="00066541"/>
    <w:rsid w:val="00073531"/>
    <w:rsid w:val="00076E63"/>
    <w:rsid w:val="00081731"/>
    <w:rsid w:val="00082F54"/>
    <w:rsid w:val="000877BE"/>
    <w:rsid w:val="00090DA5"/>
    <w:rsid w:val="00092ADF"/>
    <w:rsid w:val="000934F1"/>
    <w:rsid w:val="00094094"/>
    <w:rsid w:val="00095DA5"/>
    <w:rsid w:val="000A1318"/>
    <w:rsid w:val="000A3D67"/>
    <w:rsid w:val="000A5C7F"/>
    <w:rsid w:val="000A6F62"/>
    <w:rsid w:val="000B30C9"/>
    <w:rsid w:val="000B3F36"/>
    <w:rsid w:val="000B447C"/>
    <w:rsid w:val="000B5249"/>
    <w:rsid w:val="000B6438"/>
    <w:rsid w:val="000B7597"/>
    <w:rsid w:val="000C76D9"/>
    <w:rsid w:val="000D0483"/>
    <w:rsid w:val="000D0696"/>
    <w:rsid w:val="000D22FC"/>
    <w:rsid w:val="000D240F"/>
    <w:rsid w:val="000D6C00"/>
    <w:rsid w:val="000D7232"/>
    <w:rsid w:val="000E1243"/>
    <w:rsid w:val="000E23A7"/>
    <w:rsid w:val="000E7994"/>
    <w:rsid w:val="000F0902"/>
    <w:rsid w:val="000F198D"/>
    <w:rsid w:val="000F2701"/>
    <w:rsid w:val="000F3658"/>
    <w:rsid w:val="000F6361"/>
    <w:rsid w:val="000F7FDA"/>
    <w:rsid w:val="001028A7"/>
    <w:rsid w:val="0010398D"/>
    <w:rsid w:val="00105E5F"/>
    <w:rsid w:val="00106649"/>
    <w:rsid w:val="0010669E"/>
    <w:rsid w:val="00107D06"/>
    <w:rsid w:val="001104D7"/>
    <w:rsid w:val="00110D42"/>
    <w:rsid w:val="0011238E"/>
    <w:rsid w:val="001131BF"/>
    <w:rsid w:val="001131D7"/>
    <w:rsid w:val="001141CA"/>
    <w:rsid w:val="001150E2"/>
    <w:rsid w:val="00116867"/>
    <w:rsid w:val="0011794F"/>
    <w:rsid w:val="00117FA4"/>
    <w:rsid w:val="00121487"/>
    <w:rsid w:val="00122D8F"/>
    <w:rsid w:val="00122E19"/>
    <w:rsid w:val="0012383F"/>
    <w:rsid w:val="0012388B"/>
    <w:rsid w:val="00130548"/>
    <w:rsid w:val="00133847"/>
    <w:rsid w:val="00133C79"/>
    <w:rsid w:val="001351CA"/>
    <w:rsid w:val="00142E1E"/>
    <w:rsid w:val="00142E5E"/>
    <w:rsid w:val="00145B92"/>
    <w:rsid w:val="00145F71"/>
    <w:rsid w:val="001468F3"/>
    <w:rsid w:val="00147E72"/>
    <w:rsid w:val="00166B6A"/>
    <w:rsid w:val="0017061B"/>
    <w:rsid w:val="00172259"/>
    <w:rsid w:val="00172322"/>
    <w:rsid w:val="00172BDE"/>
    <w:rsid w:val="00174181"/>
    <w:rsid w:val="00174A50"/>
    <w:rsid w:val="00176747"/>
    <w:rsid w:val="00176D69"/>
    <w:rsid w:val="00177E47"/>
    <w:rsid w:val="001820A0"/>
    <w:rsid w:val="00182AC2"/>
    <w:rsid w:val="00183FB5"/>
    <w:rsid w:val="00184BB0"/>
    <w:rsid w:val="00184FCD"/>
    <w:rsid w:val="001859FF"/>
    <w:rsid w:val="00185FEB"/>
    <w:rsid w:val="0019256F"/>
    <w:rsid w:val="00192682"/>
    <w:rsid w:val="00193FCB"/>
    <w:rsid w:val="001965C1"/>
    <w:rsid w:val="00196A23"/>
    <w:rsid w:val="00196DB4"/>
    <w:rsid w:val="001A1C76"/>
    <w:rsid w:val="001A252B"/>
    <w:rsid w:val="001A364D"/>
    <w:rsid w:val="001A446A"/>
    <w:rsid w:val="001A655D"/>
    <w:rsid w:val="001B085A"/>
    <w:rsid w:val="001B1942"/>
    <w:rsid w:val="001B399A"/>
    <w:rsid w:val="001B79BC"/>
    <w:rsid w:val="001C02B2"/>
    <w:rsid w:val="001C19B5"/>
    <w:rsid w:val="001C2D03"/>
    <w:rsid w:val="001C2D84"/>
    <w:rsid w:val="001C41BC"/>
    <w:rsid w:val="001C70CD"/>
    <w:rsid w:val="001C7C20"/>
    <w:rsid w:val="001D05FB"/>
    <w:rsid w:val="001D3356"/>
    <w:rsid w:val="001D49D2"/>
    <w:rsid w:val="001E0DDE"/>
    <w:rsid w:val="001E1135"/>
    <w:rsid w:val="001E2AF3"/>
    <w:rsid w:val="001E3CC8"/>
    <w:rsid w:val="001E3D82"/>
    <w:rsid w:val="001E4091"/>
    <w:rsid w:val="001F663E"/>
    <w:rsid w:val="001F6B61"/>
    <w:rsid w:val="0020019C"/>
    <w:rsid w:val="00200F8A"/>
    <w:rsid w:val="00201DBE"/>
    <w:rsid w:val="00201DF4"/>
    <w:rsid w:val="00201E1E"/>
    <w:rsid w:val="0020207F"/>
    <w:rsid w:val="002046B7"/>
    <w:rsid w:val="002054E8"/>
    <w:rsid w:val="00205AB8"/>
    <w:rsid w:val="00210080"/>
    <w:rsid w:val="00210630"/>
    <w:rsid w:val="00210A27"/>
    <w:rsid w:val="002132B9"/>
    <w:rsid w:val="00213F0E"/>
    <w:rsid w:val="002148A0"/>
    <w:rsid w:val="00215E8A"/>
    <w:rsid w:val="00217452"/>
    <w:rsid w:val="0022024D"/>
    <w:rsid w:val="002213B8"/>
    <w:rsid w:val="00223E83"/>
    <w:rsid w:val="00225441"/>
    <w:rsid w:val="00225B05"/>
    <w:rsid w:val="00226183"/>
    <w:rsid w:val="00231C6A"/>
    <w:rsid w:val="002340A6"/>
    <w:rsid w:val="002353C3"/>
    <w:rsid w:val="00236C0C"/>
    <w:rsid w:val="0023776D"/>
    <w:rsid w:val="00237909"/>
    <w:rsid w:val="00237F49"/>
    <w:rsid w:val="00240932"/>
    <w:rsid w:val="0024175F"/>
    <w:rsid w:val="002435AE"/>
    <w:rsid w:val="00246069"/>
    <w:rsid w:val="00261165"/>
    <w:rsid w:val="0026283A"/>
    <w:rsid w:val="00262E6B"/>
    <w:rsid w:val="00263112"/>
    <w:rsid w:val="00265718"/>
    <w:rsid w:val="00266695"/>
    <w:rsid w:val="00267C78"/>
    <w:rsid w:val="002715A4"/>
    <w:rsid w:val="00271904"/>
    <w:rsid w:val="00272283"/>
    <w:rsid w:val="00272D5F"/>
    <w:rsid w:val="00272F15"/>
    <w:rsid w:val="00273A12"/>
    <w:rsid w:val="00273CA5"/>
    <w:rsid w:val="00274C27"/>
    <w:rsid w:val="00275E6B"/>
    <w:rsid w:val="00276188"/>
    <w:rsid w:val="0027694E"/>
    <w:rsid w:val="00281E1A"/>
    <w:rsid w:val="002828EC"/>
    <w:rsid w:val="00284561"/>
    <w:rsid w:val="002859AC"/>
    <w:rsid w:val="00285E89"/>
    <w:rsid w:val="00285FF3"/>
    <w:rsid w:val="00286A63"/>
    <w:rsid w:val="002870F1"/>
    <w:rsid w:val="002920B6"/>
    <w:rsid w:val="0029789A"/>
    <w:rsid w:val="002A18CE"/>
    <w:rsid w:val="002A284E"/>
    <w:rsid w:val="002A2AE2"/>
    <w:rsid w:val="002A2F8A"/>
    <w:rsid w:val="002A4478"/>
    <w:rsid w:val="002A4844"/>
    <w:rsid w:val="002A5495"/>
    <w:rsid w:val="002A68D7"/>
    <w:rsid w:val="002B21C1"/>
    <w:rsid w:val="002B40DD"/>
    <w:rsid w:val="002C166B"/>
    <w:rsid w:val="002C1839"/>
    <w:rsid w:val="002C2CF5"/>
    <w:rsid w:val="002C3261"/>
    <w:rsid w:val="002C36ED"/>
    <w:rsid w:val="002C543A"/>
    <w:rsid w:val="002C5BA7"/>
    <w:rsid w:val="002C6CE4"/>
    <w:rsid w:val="002D0B8D"/>
    <w:rsid w:val="002D2468"/>
    <w:rsid w:val="002D5D3F"/>
    <w:rsid w:val="002E4431"/>
    <w:rsid w:val="002E4874"/>
    <w:rsid w:val="002E5B5C"/>
    <w:rsid w:val="002E5D45"/>
    <w:rsid w:val="002F05F3"/>
    <w:rsid w:val="002F2145"/>
    <w:rsid w:val="002F47A7"/>
    <w:rsid w:val="002F78AE"/>
    <w:rsid w:val="003023E3"/>
    <w:rsid w:val="00304C84"/>
    <w:rsid w:val="003062DC"/>
    <w:rsid w:val="0030769F"/>
    <w:rsid w:val="00312882"/>
    <w:rsid w:val="00314F4D"/>
    <w:rsid w:val="003171A5"/>
    <w:rsid w:val="0032258C"/>
    <w:rsid w:val="00322A2E"/>
    <w:rsid w:val="00322BF5"/>
    <w:rsid w:val="0032367B"/>
    <w:rsid w:val="00324D31"/>
    <w:rsid w:val="0032654B"/>
    <w:rsid w:val="00330B2F"/>
    <w:rsid w:val="00331FEF"/>
    <w:rsid w:val="00334C6B"/>
    <w:rsid w:val="00335439"/>
    <w:rsid w:val="00336F7B"/>
    <w:rsid w:val="00341096"/>
    <w:rsid w:val="00341BDA"/>
    <w:rsid w:val="00342634"/>
    <w:rsid w:val="00352875"/>
    <w:rsid w:val="00355658"/>
    <w:rsid w:val="00355849"/>
    <w:rsid w:val="00356F8F"/>
    <w:rsid w:val="0035798F"/>
    <w:rsid w:val="00360352"/>
    <w:rsid w:val="00362720"/>
    <w:rsid w:val="003636AF"/>
    <w:rsid w:val="00365869"/>
    <w:rsid w:val="00365C45"/>
    <w:rsid w:val="00372175"/>
    <w:rsid w:val="00373778"/>
    <w:rsid w:val="00373DA0"/>
    <w:rsid w:val="00374728"/>
    <w:rsid w:val="00376CD5"/>
    <w:rsid w:val="00383A34"/>
    <w:rsid w:val="00385047"/>
    <w:rsid w:val="00385C97"/>
    <w:rsid w:val="003864E9"/>
    <w:rsid w:val="0039053F"/>
    <w:rsid w:val="00391EA0"/>
    <w:rsid w:val="00392558"/>
    <w:rsid w:val="00394570"/>
    <w:rsid w:val="0039475B"/>
    <w:rsid w:val="00396756"/>
    <w:rsid w:val="003A022E"/>
    <w:rsid w:val="003A0B92"/>
    <w:rsid w:val="003A0DD7"/>
    <w:rsid w:val="003A0E0B"/>
    <w:rsid w:val="003A0FF0"/>
    <w:rsid w:val="003A1330"/>
    <w:rsid w:val="003A3DB1"/>
    <w:rsid w:val="003A6CE7"/>
    <w:rsid w:val="003A7247"/>
    <w:rsid w:val="003A7C99"/>
    <w:rsid w:val="003B0052"/>
    <w:rsid w:val="003B1E9E"/>
    <w:rsid w:val="003B4627"/>
    <w:rsid w:val="003B69A1"/>
    <w:rsid w:val="003C3352"/>
    <w:rsid w:val="003C37ED"/>
    <w:rsid w:val="003C5763"/>
    <w:rsid w:val="003C6EC2"/>
    <w:rsid w:val="003D066C"/>
    <w:rsid w:val="003D4FE4"/>
    <w:rsid w:val="003D5FC6"/>
    <w:rsid w:val="003D63DC"/>
    <w:rsid w:val="003E0A96"/>
    <w:rsid w:val="003E1016"/>
    <w:rsid w:val="003E1C5E"/>
    <w:rsid w:val="003E1DD4"/>
    <w:rsid w:val="003E35EB"/>
    <w:rsid w:val="003E38DE"/>
    <w:rsid w:val="003E3E90"/>
    <w:rsid w:val="003E52EB"/>
    <w:rsid w:val="003E5757"/>
    <w:rsid w:val="003E7C59"/>
    <w:rsid w:val="003F2659"/>
    <w:rsid w:val="003F2715"/>
    <w:rsid w:val="003F4268"/>
    <w:rsid w:val="003F49E2"/>
    <w:rsid w:val="003F6E68"/>
    <w:rsid w:val="003F6FEE"/>
    <w:rsid w:val="003F794C"/>
    <w:rsid w:val="003F7D59"/>
    <w:rsid w:val="003F7EE5"/>
    <w:rsid w:val="00405544"/>
    <w:rsid w:val="00405F56"/>
    <w:rsid w:val="004073C0"/>
    <w:rsid w:val="00413260"/>
    <w:rsid w:val="00413484"/>
    <w:rsid w:val="00417B89"/>
    <w:rsid w:val="00420700"/>
    <w:rsid w:val="004213CC"/>
    <w:rsid w:val="004226F3"/>
    <w:rsid w:val="0042440E"/>
    <w:rsid w:val="0042677E"/>
    <w:rsid w:val="00427644"/>
    <w:rsid w:val="0043264D"/>
    <w:rsid w:val="00434FAD"/>
    <w:rsid w:val="0045007B"/>
    <w:rsid w:val="004515D9"/>
    <w:rsid w:val="004520C9"/>
    <w:rsid w:val="004525E2"/>
    <w:rsid w:val="0045483A"/>
    <w:rsid w:val="004548A2"/>
    <w:rsid w:val="00454DD9"/>
    <w:rsid w:val="00457EF2"/>
    <w:rsid w:val="0046119F"/>
    <w:rsid w:val="004657AF"/>
    <w:rsid w:val="00467188"/>
    <w:rsid w:val="004701FC"/>
    <w:rsid w:val="004703E8"/>
    <w:rsid w:val="00472AB9"/>
    <w:rsid w:val="00474527"/>
    <w:rsid w:val="00476BA1"/>
    <w:rsid w:val="00481821"/>
    <w:rsid w:val="00481F37"/>
    <w:rsid w:val="00482CBB"/>
    <w:rsid w:val="0049042A"/>
    <w:rsid w:val="00490F61"/>
    <w:rsid w:val="0049209A"/>
    <w:rsid w:val="00495D28"/>
    <w:rsid w:val="004A0735"/>
    <w:rsid w:val="004A1254"/>
    <w:rsid w:val="004A5E81"/>
    <w:rsid w:val="004A6339"/>
    <w:rsid w:val="004A793D"/>
    <w:rsid w:val="004B06F6"/>
    <w:rsid w:val="004B2555"/>
    <w:rsid w:val="004C63E4"/>
    <w:rsid w:val="004C6AC6"/>
    <w:rsid w:val="004C6F5F"/>
    <w:rsid w:val="004D04F9"/>
    <w:rsid w:val="004D159D"/>
    <w:rsid w:val="004D18E5"/>
    <w:rsid w:val="004E176E"/>
    <w:rsid w:val="004E2AD1"/>
    <w:rsid w:val="004E50FD"/>
    <w:rsid w:val="004E512D"/>
    <w:rsid w:val="004F11B5"/>
    <w:rsid w:val="004F3D16"/>
    <w:rsid w:val="004F5F5F"/>
    <w:rsid w:val="004F621F"/>
    <w:rsid w:val="0050176A"/>
    <w:rsid w:val="00502609"/>
    <w:rsid w:val="005036A0"/>
    <w:rsid w:val="00503764"/>
    <w:rsid w:val="0050668A"/>
    <w:rsid w:val="00516262"/>
    <w:rsid w:val="00517DB9"/>
    <w:rsid w:val="00523D7E"/>
    <w:rsid w:val="00531DDA"/>
    <w:rsid w:val="00534A85"/>
    <w:rsid w:val="0053781F"/>
    <w:rsid w:val="00540FAE"/>
    <w:rsid w:val="00542445"/>
    <w:rsid w:val="005428CC"/>
    <w:rsid w:val="00542DD9"/>
    <w:rsid w:val="00544A67"/>
    <w:rsid w:val="005453A8"/>
    <w:rsid w:val="00547E12"/>
    <w:rsid w:val="00547E85"/>
    <w:rsid w:val="00551572"/>
    <w:rsid w:val="00551D44"/>
    <w:rsid w:val="00551E49"/>
    <w:rsid w:val="005562BB"/>
    <w:rsid w:val="00565AE0"/>
    <w:rsid w:val="005668C8"/>
    <w:rsid w:val="00570454"/>
    <w:rsid w:val="005709DD"/>
    <w:rsid w:val="00580321"/>
    <w:rsid w:val="00581667"/>
    <w:rsid w:val="005833A3"/>
    <w:rsid w:val="0058412C"/>
    <w:rsid w:val="005848B3"/>
    <w:rsid w:val="00586BBC"/>
    <w:rsid w:val="005878AC"/>
    <w:rsid w:val="00591DE0"/>
    <w:rsid w:val="005934D0"/>
    <w:rsid w:val="005947C2"/>
    <w:rsid w:val="00594DE3"/>
    <w:rsid w:val="005950AE"/>
    <w:rsid w:val="00595E5C"/>
    <w:rsid w:val="00596AB2"/>
    <w:rsid w:val="005979B3"/>
    <w:rsid w:val="005A0B92"/>
    <w:rsid w:val="005A0E4A"/>
    <w:rsid w:val="005A1D64"/>
    <w:rsid w:val="005A2BF4"/>
    <w:rsid w:val="005A44AA"/>
    <w:rsid w:val="005A5352"/>
    <w:rsid w:val="005B2943"/>
    <w:rsid w:val="005B51A5"/>
    <w:rsid w:val="005B5E95"/>
    <w:rsid w:val="005B7259"/>
    <w:rsid w:val="005C47FC"/>
    <w:rsid w:val="005C5284"/>
    <w:rsid w:val="005C52DE"/>
    <w:rsid w:val="005C6A3D"/>
    <w:rsid w:val="005C733C"/>
    <w:rsid w:val="005D043D"/>
    <w:rsid w:val="005D0789"/>
    <w:rsid w:val="005D1A0B"/>
    <w:rsid w:val="005D3353"/>
    <w:rsid w:val="005D4001"/>
    <w:rsid w:val="005D6B24"/>
    <w:rsid w:val="005E15FD"/>
    <w:rsid w:val="005E173C"/>
    <w:rsid w:val="005E29AE"/>
    <w:rsid w:val="005E2DD2"/>
    <w:rsid w:val="005E4B05"/>
    <w:rsid w:val="005E538A"/>
    <w:rsid w:val="005E6941"/>
    <w:rsid w:val="005E7C85"/>
    <w:rsid w:val="005F3143"/>
    <w:rsid w:val="005F45A0"/>
    <w:rsid w:val="005F678E"/>
    <w:rsid w:val="005F77EC"/>
    <w:rsid w:val="00601A5A"/>
    <w:rsid w:val="00601F27"/>
    <w:rsid w:val="00603F54"/>
    <w:rsid w:val="00611FB0"/>
    <w:rsid w:val="00614373"/>
    <w:rsid w:val="0061482E"/>
    <w:rsid w:val="00617B71"/>
    <w:rsid w:val="00621240"/>
    <w:rsid w:val="00623FFE"/>
    <w:rsid w:val="00625517"/>
    <w:rsid w:val="00633AA0"/>
    <w:rsid w:val="0063430C"/>
    <w:rsid w:val="00640BDE"/>
    <w:rsid w:val="00642CC1"/>
    <w:rsid w:val="006449FF"/>
    <w:rsid w:val="00644EB3"/>
    <w:rsid w:val="00645B55"/>
    <w:rsid w:val="0064703B"/>
    <w:rsid w:val="00647996"/>
    <w:rsid w:val="00653A21"/>
    <w:rsid w:val="006646ED"/>
    <w:rsid w:val="00665162"/>
    <w:rsid w:val="006656ED"/>
    <w:rsid w:val="00666520"/>
    <w:rsid w:val="0067156E"/>
    <w:rsid w:val="00673F2D"/>
    <w:rsid w:val="00674E2F"/>
    <w:rsid w:val="006754B9"/>
    <w:rsid w:val="00676E8D"/>
    <w:rsid w:val="00681B02"/>
    <w:rsid w:val="006834EC"/>
    <w:rsid w:val="00685DA6"/>
    <w:rsid w:val="0068611D"/>
    <w:rsid w:val="0069169A"/>
    <w:rsid w:val="00695962"/>
    <w:rsid w:val="006A43C8"/>
    <w:rsid w:val="006A710E"/>
    <w:rsid w:val="006B1A27"/>
    <w:rsid w:val="006B6509"/>
    <w:rsid w:val="006C1527"/>
    <w:rsid w:val="006C155B"/>
    <w:rsid w:val="006C334E"/>
    <w:rsid w:val="006C4FFC"/>
    <w:rsid w:val="006C6197"/>
    <w:rsid w:val="006D0BCD"/>
    <w:rsid w:val="006D0CD3"/>
    <w:rsid w:val="006D303F"/>
    <w:rsid w:val="006D35F3"/>
    <w:rsid w:val="006D4896"/>
    <w:rsid w:val="006D4ACB"/>
    <w:rsid w:val="006D533F"/>
    <w:rsid w:val="006D5D09"/>
    <w:rsid w:val="006E0D41"/>
    <w:rsid w:val="006E101D"/>
    <w:rsid w:val="006E3481"/>
    <w:rsid w:val="006E4974"/>
    <w:rsid w:val="006E50AD"/>
    <w:rsid w:val="006E59B3"/>
    <w:rsid w:val="006E7B7E"/>
    <w:rsid w:val="006E7E29"/>
    <w:rsid w:val="006F1A17"/>
    <w:rsid w:val="006F1ADE"/>
    <w:rsid w:val="006F39BE"/>
    <w:rsid w:val="006F639F"/>
    <w:rsid w:val="00701414"/>
    <w:rsid w:val="00702766"/>
    <w:rsid w:val="00702865"/>
    <w:rsid w:val="00703261"/>
    <w:rsid w:val="007036AE"/>
    <w:rsid w:val="00705A99"/>
    <w:rsid w:val="00707223"/>
    <w:rsid w:val="007131E6"/>
    <w:rsid w:val="00720970"/>
    <w:rsid w:val="007272EA"/>
    <w:rsid w:val="00730950"/>
    <w:rsid w:val="00733774"/>
    <w:rsid w:val="00733B5F"/>
    <w:rsid w:val="007365E4"/>
    <w:rsid w:val="007426B4"/>
    <w:rsid w:val="00746D3D"/>
    <w:rsid w:val="00750C4B"/>
    <w:rsid w:val="007517B3"/>
    <w:rsid w:val="007526D2"/>
    <w:rsid w:val="00753752"/>
    <w:rsid w:val="00753982"/>
    <w:rsid w:val="00754010"/>
    <w:rsid w:val="00755AD4"/>
    <w:rsid w:val="00761F0A"/>
    <w:rsid w:val="00764EBB"/>
    <w:rsid w:val="00767C0D"/>
    <w:rsid w:val="00770066"/>
    <w:rsid w:val="00771278"/>
    <w:rsid w:val="007713AE"/>
    <w:rsid w:val="00771CE6"/>
    <w:rsid w:val="00775F51"/>
    <w:rsid w:val="007767E0"/>
    <w:rsid w:val="00780A5B"/>
    <w:rsid w:val="0078137D"/>
    <w:rsid w:val="007816DC"/>
    <w:rsid w:val="00781AD5"/>
    <w:rsid w:val="00784BAE"/>
    <w:rsid w:val="0078508B"/>
    <w:rsid w:val="0078780F"/>
    <w:rsid w:val="00787D3B"/>
    <w:rsid w:val="00794DFE"/>
    <w:rsid w:val="007963F1"/>
    <w:rsid w:val="00796727"/>
    <w:rsid w:val="00796A62"/>
    <w:rsid w:val="00796C6A"/>
    <w:rsid w:val="00797616"/>
    <w:rsid w:val="007A108E"/>
    <w:rsid w:val="007A3C49"/>
    <w:rsid w:val="007B02B0"/>
    <w:rsid w:val="007B1CB5"/>
    <w:rsid w:val="007B398B"/>
    <w:rsid w:val="007B4E5D"/>
    <w:rsid w:val="007C3FED"/>
    <w:rsid w:val="007C491F"/>
    <w:rsid w:val="007C6DC2"/>
    <w:rsid w:val="007D1DC1"/>
    <w:rsid w:val="007D2727"/>
    <w:rsid w:val="007D3D8B"/>
    <w:rsid w:val="007D41F3"/>
    <w:rsid w:val="007D4C42"/>
    <w:rsid w:val="007D4D03"/>
    <w:rsid w:val="007E0A17"/>
    <w:rsid w:val="007E2DE4"/>
    <w:rsid w:val="007E654B"/>
    <w:rsid w:val="007F0290"/>
    <w:rsid w:val="007F1D5B"/>
    <w:rsid w:val="007F390B"/>
    <w:rsid w:val="007F3B01"/>
    <w:rsid w:val="007F4604"/>
    <w:rsid w:val="007F4E9D"/>
    <w:rsid w:val="007F5787"/>
    <w:rsid w:val="007F78D1"/>
    <w:rsid w:val="00800355"/>
    <w:rsid w:val="00800959"/>
    <w:rsid w:val="0080241C"/>
    <w:rsid w:val="008027B3"/>
    <w:rsid w:val="00805982"/>
    <w:rsid w:val="00806CC1"/>
    <w:rsid w:val="00811032"/>
    <w:rsid w:val="0081242B"/>
    <w:rsid w:val="00812C62"/>
    <w:rsid w:val="00821129"/>
    <w:rsid w:val="00822473"/>
    <w:rsid w:val="008230FF"/>
    <w:rsid w:val="00830450"/>
    <w:rsid w:val="0083563D"/>
    <w:rsid w:val="00837E3B"/>
    <w:rsid w:val="00843617"/>
    <w:rsid w:val="008465AB"/>
    <w:rsid w:val="0084713E"/>
    <w:rsid w:val="0084786C"/>
    <w:rsid w:val="008523AD"/>
    <w:rsid w:val="00854DAD"/>
    <w:rsid w:val="00855630"/>
    <w:rsid w:val="00857663"/>
    <w:rsid w:val="00857BEB"/>
    <w:rsid w:val="00860EFE"/>
    <w:rsid w:val="00861396"/>
    <w:rsid w:val="00861D5E"/>
    <w:rsid w:val="0086297D"/>
    <w:rsid w:val="00862E07"/>
    <w:rsid w:val="008730C0"/>
    <w:rsid w:val="008766BE"/>
    <w:rsid w:val="008800FD"/>
    <w:rsid w:val="00880B36"/>
    <w:rsid w:val="008916B8"/>
    <w:rsid w:val="00894F8D"/>
    <w:rsid w:val="0089571D"/>
    <w:rsid w:val="00895D83"/>
    <w:rsid w:val="008967D0"/>
    <w:rsid w:val="0089691F"/>
    <w:rsid w:val="008A1789"/>
    <w:rsid w:val="008A1B52"/>
    <w:rsid w:val="008A236E"/>
    <w:rsid w:val="008A26F6"/>
    <w:rsid w:val="008A6A5E"/>
    <w:rsid w:val="008B13C0"/>
    <w:rsid w:val="008B1584"/>
    <w:rsid w:val="008B37EE"/>
    <w:rsid w:val="008B37F9"/>
    <w:rsid w:val="008B717B"/>
    <w:rsid w:val="008C165A"/>
    <w:rsid w:val="008C6468"/>
    <w:rsid w:val="008D2719"/>
    <w:rsid w:val="008D3B30"/>
    <w:rsid w:val="008D3BF8"/>
    <w:rsid w:val="008D3DE5"/>
    <w:rsid w:val="008D7007"/>
    <w:rsid w:val="008D72BD"/>
    <w:rsid w:val="008E05F2"/>
    <w:rsid w:val="008E2D82"/>
    <w:rsid w:val="008E42EF"/>
    <w:rsid w:val="008E629C"/>
    <w:rsid w:val="008E77B8"/>
    <w:rsid w:val="008F1375"/>
    <w:rsid w:val="008F15A5"/>
    <w:rsid w:val="008F684D"/>
    <w:rsid w:val="0090291A"/>
    <w:rsid w:val="00904371"/>
    <w:rsid w:val="00904577"/>
    <w:rsid w:val="0090462E"/>
    <w:rsid w:val="00906765"/>
    <w:rsid w:val="00906F62"/>
    <w:rsid w:val="00914217"/>
    <w:rsid w:val="0091689D"/>
    <w:rsid w:val="00917C8F"/>
    <w:rsid w:val="00917E66"/>
    <w:rsid w:val="00920463"/>
    <w:rsid w:val="00921D25"/>
    <w:rsid w:val="009224DC"/>
    <w:rsid w:val="009234B8"/>
    <w:rsid w:val="0092425B"/>
    <w:rsid w:val="00927522"/>
    <w:rsid w:val="00930B9D"/>
    <w:rsid w:val="009337C7"/>
    <w:rsid w:val="00935000"/>
    <w:rsid w:val="0093566A"/>
    <w:rsid w:val="00935C38"/>
    <w:rsid w:val="009368F8"/>
    <w:rsid w:val="00936A94"/>
    <w:rsid w:val="00936CC2"/>
    <w:rsid w:val="00936E37"/>
    <w:rsid w:val="00941EDA"/>
    <w:rsid w:val="00946E0F"/>
    <w:rsid w:val="00951DD1"/>
    <w:rsid w:val="00952CFD"/>
    <w:rsid w:val="0095514F"/>
    <w:rsid w:val="009559A2"/>
    <w:rsid w:val="00961FAD"/>
    <w:rsid w:val="00962BAB"/>
    <w:rsid w:val="00962DD6"/>
    <w:rsid w:val="009646FB"/>
    <w:rsid w:val="00966BEB"/>
    <w:rsid w:val="0097066A"/>
    <w:rsid w:val="00971842"/>
    <w:rsid w:val="00973205"/>
    <w:rsid w:val="0097484D"/>
    <w:rsid w:val="00975AA9"/>
    <w:rsid w:val="00976D82"/>
    <w:rsid w:val="00977ED8"/>
    <w:rsid w:val="00980294"/>
    <w:rsid w:val="009805EB"/>
    <w:rsid w:val="00982808"/>
    <w:rsid w:val="0098314F"/>
    <w:rsid w:val="009842D4"/>
    <w:rsid w:val="0098448D"/>
    <w:rsid w:val="00984E7F"/>
    <w:rsid w:val="0098726C"/>
    <w:rsid w:val="00990151"/>
    <w:rsid w:val="009918FB"/>
    <w:rsid w:val="0099390B"/>
    <w:rsid w:val="00995FFC"/>
    <w:rsid w:val="009978B4"/>
    <w:rsid w:val="009A0D51"/>
    <w:rsid w:val="009A1398"/>
    <w:rsid w:val="009A237D"/>
    <w:rsid w:val="009A2C3E"/>
    <w:rsid w:val="009A2F98"/>
    <w:rsid w:val="009A62C5"/>
    <w:rsid w:val="009A74A3"/>
    <w:rsid w:val="009B2EB9"/>
    <w:rsid w:val="009B3E21"/>
    <w:rsid w:val="009B4EF6"/>
    <w:rsid w:val="009B726C"/>
    <w:rsid w:val="009C048E"/>
    <w:rsid w:val="009C178D"/>
    <w:rsid w:val="009C35C0"/>
    <w:rsid w:val="009C4E12"/>
    <w:rsid w:val="009C510A"/>
    <w:rsid w:val="009D00E9"/>
    <w:rsid w:val="009D1008"/>
    <w:rsid w:val="009D1A03"/>
    <w:rsid w:val="009D25ED"/>
    <w:rsid w:val="009D281E"/>
    <w:rsid w:val="009D3A5A"/>
    <w:rsid w:val="009E1081"/>
    <w:rsid w:val="009E18C0"/>
    <w:rsid w:val="009E1F78"/>
    <w:rsid w:val="009E2B34"/>
    <w:rsid w:val="009E35FD"/>
    <w:rsid w:val="009E4C3E"/>
    <w:rsid w:val="009E5D36"/>
    <w:rsid w:val="009E77FB"/>
    <w:rsid w:val="009E7E5C"/>
    <w:rsid w:val="009F003C"/>
    <w:rsid w:val="009F02C4"/>
    <w:rsid w:val="009F0489"/>
    <w:rsid w:val="009F1BCF"/>
    <w:rsid w:val="009F52CC"/>
    <w:rsid w:val="009F7313"/>
    <w:rsid w:val="009F7999"/>
    <w:rsid w:val="009F7E4A"/>
    <w:rsid w:val="00A00DBF"/>
    <w:rsid w:val="00A10507"/>
    <w:rsid w:val="00A10B77"/>
    <w:rsid w:val="00A12A1D"/>
    <w:rsid w:val="00A12B58"/>
    <w:rsid w:val="00A13B48"/>
    <w:rsid w:val="00A1409E"/>
    <w:rsid w:val="00A17B59"/>
    <w:rsid w:val="00A17CE7"/>
    <w:rsid w:val="00A22DAE"/>
    <w:rsid w:val="00A2382C"/>
    <w:rsid w:val="00A2390E"/>
    <w:rsid w:val="00A23CC9"/>
    <w:rsid w:val="00A25C3D"/>
    <w:rsid w:val="00A311D0"/>
    <w:rsid w:val="00A32214"/>
    <w:rsid w:val="00A32EAB"/>
    <w:rsid w:val="00A35581"/>
    <w:rsid w:val="00A369D0"/>
    <w:rsid w:val="00A40B01"/>
    <w:rsid w:val="00A433C4"/>
    <w:rsid w:val="00A43BB0"/>
    <w:rsid w:val="00A452C2"/>
    <w:rsid w:val="00A50BDC"/>
    <w:rsid w:val="00A519CA"/>
    <w:rsid w:val="00A52EF3"/>
    <w:rsid w:val="00A533EA"/>
    <w:rsid w:val="00A56A66"/>
    <w:rsid w:val="00A56DAD"/>
    <w:rsid w:val="00A57E38"/>
    <w:rsid w:val="00A60D6B"/>
    <w:rsid w:val="00A61495"/>
    <w:rsid w:val="00A64FAB"/>
    <w:rsid w:val="00A66389"/>
    <w:rsid w:val="00A76560"/>
    <w:rsid w:val="00A779FE"/>
    <w:rsid w:val="00A8281A"/>
    <w:rsid w:val="00A82A9B"/>
    <w:rsid w:val="00A902D4"/>
    <w:rsid w:val="00A9146B"/>
    <w:rsid w:val="00A9361A"/>
    <w:rsid w:val="00A9460D"/>
    <w:rsid w:val="00A949F4"/>
    <w:rsid w:val="00A94D95"/>
    <w:rsid w:val="00A95EE0"/>
    <w:rsid w:val="00A95F3D"/>
    <w:rsid w:val="00A96E34"/>
    <w:rsid w:val="00A97E25"/>
    <w:rsid w:val="00AA01A7"/>
    <w:rsid w:val="00AA0664"/>
    <w:rsid w:val="00AA286C"/>
    <w:rsid w:val="00AA33F7"/>
    <w:rsid w:val="00AA70C8"/>
    <w:rsid w:val="00AA7EC7"/>
    <w:rsid w:val="00AB043F"/>
    <w:rsid w:val="00AB2BFA"/>
    <w:rsid w:val="00AB2E72"/>
    <w:rsid w:val="00AB3231"/>
    <w:rsid w:val="00AB535A"/>
    <w:rsid w:val="00AB5B90"/>
    <w:rsid w:val="00AB5BB3"/>
    <w:rsid w:val="00AB7BF3"/>
    <w:rsid w:val="00AC0003"/>
    <w:rsid w:val="00AC4C55"/>
    <w:rsid w:val="00AC4F56"/>
    <w:rsid w:val="00AC593E"/>
    <w:rsid w:val="00AC6E19"/>
    <w:rsid w:val="00AC7DB4"/>
    <w:rsid w:val="00AD092D"/>
    <w:rsid w:val="00AD2BAD"/>
    <w:rsid w:val="00AD3BA6"/>
    <w:rsid w:val="00AD3ED7"/>
    <w:rsid w:val="00AD58D4"/>
    <w:rsid w:val="00AD73F6"/>
    <w:rsid w:val="00AE09CC"/>
    <w:rsid w:val="00AE39A5"/>
    <w:rsid w:val="00AF0A90"/>
    <w:rsid w:val="00AF18AA"/>
    <w:rsid w:val="00AF1C8E"/>
    <w:rsid w:val="00AF3AB6"/>
    <w:rsid w:val="00AF3BF1"/>
    <w:rsid w:val="00AF493D"/>
    <w:rsid w:val="00AF5E39"/>
    <w:rsid w:val="00AF5FAE"/>
    <w:rsid w:val="00B0043D"/>
    <w:rsid w:val="00B00BB2"/>
    <w:rsid w:val="00B018F3"/>
    <w:rsid w:val="00B01B73"/>
    <w:rsid w:val="00B05AD6"/>
    <w:rsid w:val="00B12D89"/>
    <w:rsid w:val="00B14AEA"/>
    <w:rsid w:val="00B15614"/>
    <w:rsid w:val="00B1727E"/>
    <w:rsid w:val="00B200C5"/>
    <w:rsid w:val="00B203EB"/>
    <w:rsid w:val="00B219A1"/>
    <w:rsid w:val="00B22EC3"/>
    <w:rsid w:val="00B2324C"/>
    <w:rsid w:val="00B244A6"/>
    <w:rsid w:val="00B30043"/>
    <w:rsid w:val="00B351FF"/>
    <w:rsid w:val="00B37B43"/>
    <w:rsid w:val="00B37DE3"/>
    <w:rsid w:val="00B41AFA"/>
    <w:rsid w:val="00B430A9"/>
    <w:rsid w:val="00B44E9E"/>
    <w:rsid w:val="00B45981"/>
    <w:rsid w:val="00B524B5"/>
    <w:rsid w:val="00B52A00"/>
    <w:rsid w:val="00B5523F"/>
    <w:rsid w:val="00B555E4"/>
    <w:rsid w:val="00B627FC"/>
    <w:rsid w:val="00B65579"/>
    <w:rsid w:val="00B7336F"/>
    <w:rsid w:val="00B74797"/>
    <w:rsid w:val="00B74996"/>
    <w:rsid w:val="00B77906"/>
    <w:rsid w:val="00B8005E"/>
    <w:rsid w:val="00B81BD7"/>
    <w:rsid w:val="00B85915"/>
    <w:rsid w:val="00B8703D"/>
    <w:rsid w:val="00B87323"/>
    <w:rsid w:val="00B90BE6"/>
    <w:rsid w:val="00B9167D"/>
    <w:rsid w:val="00B93728"/>
    <w:rsid w:val="00B95E3F"/>
    <w:rsid w:val="00B9610E"/>
    <w:rsid w:val="00BA0B40"/>
    <w:rsid w:val="00BA2C4A"/>
    <w:rsid w:val="00BA578C"/>
    <w:rsid w:val="00BA6844"/>
    <w:rsid w:val="00BA7D1E"/>
    <w:rsid w:val="00BB0020"/>
    <w:rsid w:val="00BB1CDD"/>
    <w:rsid w:val="00BB2746"/>
    <w:rsid w:val="00BB2FAB"/>
    <w:rsid w:val="00BB70F0"/>
    <w:rsid w:val="00BC07F5"/>
    <w:rsid w:val="00BC15B6"/>
    <w:rsid w:val="00BD10D4"/>
    <w:rsid w:val="00BD315C"/>
    <w:rsid w:val="00BD3632"/>
    <w:rsid w:val="00BD4EBF"/>
    <w:rsid w:val="00BE3F3C"/>
    <w:rsid w:val="00BF0246"/>
    <w:rsid w:val="00BF131B"/>
    <w:rsid w:val="00BF4CA1"/>
    <w:rsid w:val="00BF6233"/>
    <w:rsid w:val="00C00D4B"/>
    <w:rsid w:val="00C01514"/>
    <w:rsid w:val="00C034B8"/>
    <w:rsid w:val="00C05B31"/>
    <w:rsid w:val="00C05EE3"/>
    <w:rsid w:val="00C0616C"/>
    <w:rsid w:val="00C07A5A"/>
    <w:rsid w:val="00C11C80"/>
    <w:rsid w:val="00C12987"/>
    <w:rsid w:val="00C129B2"/>
    <w:rsid w:val="00C130EC"/>
    <w:rsid w:val="00C15AE1"/>
    <w:rsid w:val="00C17DD4"/>
    <w:rsid w:val="00C203AC"/>
    <w:rsid w:val="00C20B44"/>
    <w:rsid w:val="00C26D69"/>
    <w:rsid w:val="00C300F5"/>
    <w:rsid w:val="00C3121F"/>
    <w:rsid w:val="00C3252E"/>
    <w:rsid w:val="00C3298E"/>
    <w:rsid w:val="00C32C05"/>
    <w:rsid w:val="00C3306D"/>
    <w:rsid w:val="00C3415D"/>
    <w:rsid w:val="00C369B0"/>
    <w:rsid w:val="00C42388"/>
    <w:rsid w:val="00C42646"/>
    <w:rsid w:val="00C43C7E"/>
    <w:rsid w:val="00C45F5A"/>
    <w:rsid w:val="00C46156"/>
    <w:rsid w:val="00C50ABB"/>
    <w:rsid w:val="00C50AC6"/>
    <w:rsid w:val="00C51964"/>
    <w:rsid w:val="00C542A0"/>
    <w:rsid w:val="00C60F4C"/>
    <w:rsid w:val="00C615D8"/>
    <w:rsid w:val="00C6247E"/>
    <w:rsid w:val="00C63232"/>
    <w:rsid w:val="00C677D3"/>
    <w:rsid w:val="00C67A38"/>
    <w:rsid w:val="00C70B4D"/>
    <w:rsid w:val="00C70E2D"/>
    <w:rsid w:val="00C7199A"/>
    <w:rsid w:val="00C71FF8"/>
    <w:rsid w:val="00C73E3B"/>
    <w:rsid w:val="00C84501"/>
    <w:rsid w:val="00C85F5D"/>
    <w:rsid w:val="00C867EA"/>
    <w:rsid w:val="00C879F4"/>
    <w:rsid w:val="00C91BC5"/>
    <w:rsid w:val="00C91C46"/>
    <w:rsid w:val="00C92450"/>
    <w:rsid w:val="00C92B2F"/>
    <w:rsid w:val="00C935F0"/>
    <w:rsid w:val="00C93B23"/>
    <w:rsid w:val="00C9412D"/>
    <w:rsid w:val="00CA0F21"/>
    <w:rsid w:val="00CA1A56"/>
    <w:rsid w:val="00CA3329"/>
    <w:rsid w:val="00CA3604"/>
    <w:rsid w:val="00CA7E9F"/>
    <w:rsid w:val="00CB4016"/>
    <w:rsid w:val="00CB4C24"/>
    <w:rsid w:val="00CB5E0B"/>
    <w:rsid w:val="00CC0A90"/>
    <w:rsid w:val="00CC3FDE"/>
    <w:rsid w:val="00CC477C"/>
    <w:rsid w:val="00CC5EE5"/>
    <w:rsid w:val="00CD1811"/>
    <w:rsid w:val="00CD215A"/>
    <w:rsid w:val="00CD32FD"/>
    <w:rsid w:val="00CD5D16"/>
    <w:rsid w:val="00CD5DA1"/>
    <w:rsid w:val="00CD74D2"/>
    <w:rsid w:val="00CD7AE5"/>
    <w:rsid w:val="00CE2151"/>
    <w:rsid w:val="00CE4D72"/>
    <w:rsid w:val="00CE4E68"/>
    <w:rsid w:val="00CE6A45"/>
    <w:rsid w:val="00CE752A"/>
    <w:rsid w:val="00CF01AE"/>
    <w:rsid w:val="00CF1FA0"/>
    <w:rsid w:val="00CF3067"/>
    <w:rsid w:val="00CF3A00"/>
    <w:rsid w:val="00D00D31"/>
    <w:rsid w:val="00D02E56"/>
    <w:rsid w:val="00D035CC"/>
    <w:rsid w:val="00D06ABA"/>
    <w:rsid w:val="00D074C8"/>
    <w:rsid w:val="00D1273B"/>
    <w:rsid w:val="00D12C8A"/>
    <w:rsid w:val="00D13D5B"/>
    <w:rsid w:val="00D15568"/>
    <w:rsid w:val="00D214E8"/>
    <w:rsid w:val="00D2206F"/>
    <w:rsid w:val="00D24BBF"/>
    <w:rsid w:val="00D300E8"/>
    <w:rsid w:val="00D372B2"/>
    <w:rsid w:val="00D37B97"/>
    <w:rsid w:val="00D408F2"/>
    <w:rsid w:val="00D41D44"/>
    <w:rsid w:val="00D4482D"/>
    <w:rsid w:val="00D54FBB"/>
    <w:rsid w:val="00D60F5D"/>
    <w:rsid w:val="00D6100D"/>
    <w:rsid w:val="00D6593A"/>
    <w:rsid w:val="00D660B9"/>
    <w:rsid w:val="00D70EBF"/>
    <w:rsid w:val="00D72BED"/>
    <w:rsid w:val="00D75671"/>
    <w:rsid w:val="00D8068B"/>
    <w:rsid w:val="00D812E1"/>
    <w:rsid w:val="00D824B3"/>
    <w:rsid w:val="00D83A5F"/>
    <w:rsid w:val="00D8434E"/>
    <w:rsid w:val="00D92603"/>
    <w:rsid w:val="00D9333C"/>
    <w:rsid w:val="00D949D8"/>
    <w:rsid w:val="00D95B9C"/>
    <w:rsid w:val="00D95D8C"/>
    <w:rsid w:val="00D96CE0"/>
    <w:rsid w:val="00D97AD9"/>
    <w:rsid w:val="00DA47DE"/>
    <w:rsid w:val="00DA4DBE"/>
    <w:rsid w:val="00DA5F3D"/>
    <w:rsid w:val="00DA65B9"/>
    <w:rsid w:val="00DA7A78"/>
    <w:rsid w:val="00DB20A8"/>
    <w:rsid w:val="00DB5BBB"/>
    <w:rsid w:val="00DC0C8E"/>
    <w:rsid w:val="00DC4F00"/>
    <w:rsid w:val="00DC6CA3"/>
    <w:rsid w:val="00DD01D3"/>
    <w:rsid w:val="00DD03E9"/>
    <w:rsid w:val="00DD2270"/>
    <w:rsid w:val="00DD2908"/>
    <w:rsid w:val="00DD3934"/>
    <w:rsid w:val="00DD7911"/>
    <w:rsid w:val="00DE0915"/>
    <w:rsid w:val="00DE16A3"/>
    <w:rsid w:val="00DE5D2B"/>
    <w:rsid w:val="00DE6B3E"/>
    <w:rsid w:val="00DE7BC3"/>
    <w:rsid w:val="00DF120B"/>
    <w:rsid w:val="00DF2749"/>
    <w:rsid w:val="00DF40AB"/>
    <w:rsid w:val="00E0131A"/>
    <w:rsid w:val="00E01E21"/>
    <w:rsid w:val="00E025EA"/>
    <w:rsid w:val="00E02678"/>
    <w:rsid w:val="00E03D2A"/>
    <w:rsid w:val="00E06277"/>
    <w:rsid w:val="00E07A8A"/>
    <w:rsid w:val="00E11E2D"/>
    <w:rsid w:val="00E13ACA"/>
    <w:rsid w:val="00E13C13"/>
    <w:rsid w:val="00E163B0"/>
    <w:rsid w:val="00E178D9"/>
    <w:rsid w:val="00E24E19"/>
    <w:rsid w:val="00E25D17"/>
    <w:rsid w:val="00E26EBE"/>
    <w:rsid w:val="00E3006A"/>
    <w:rsid w:val="00E33F28"/>
    <w:rsid w:val="00E3462E"/>
    <w:rsid w:val="00E4031A"/>
    <w:rsid w:val="00E42A1A"/>
    <w:rsid w:val="00E501A6"/>
    <w:rsid w:val="00E503DF"/>
    <w:rsid w:val="00E50CAF"/>
    <w:rsid w:val="00E52862"/>
    <w:rsid w:val="00E5650D"/>
    <w:rsid w:val="00E6450B"/>
    <w:rsid w:val="00E6547C"/>
    <w:rsid w:val="00E705BC"/>
    <w:rsid w:val="00E7171F"/>
    <w:rsid w:val="00E71FA9"/>
    <w:rsid w:val="00E723A6"/>
    <w:rsid w:val="00E732FE"/>
    <w:rsid w:val="00E73F91"/>
    <w:rsid w:val="00E7558E"/>
    <w:rsid w:val="00E77914"/>
    <w:rsid w:val="00E818CF"/>
    <w:rsid w:val="00E8543E"/>
    <w:rsid w:val="00E86532"/>
    <w:rsid w:val="00E90102"/>
    <w:rsid w:val="00E91B26"/>
    <w:rsid w:val="00E92C61"/>
    <w:rsid w:val="00E9521B"/>
    <w:rsid w:val="00E964CE"/>
    <w:rsid w:val="00E97B1A"/>
    <w:rsid w:val="00EA1888"/>
    <w:rsid w:val="00EA1C12"/>
    <w:rsid w:val="00EA38C8"/>
    <w:rsid w:val="00EA3A48"/>
    <w:rsid w:val="00EA5918"/>
    <w:rsid w:val="00EA6836"/>
    <w:rsid w:val="00EB40FC"/>
    <w:rsid w:val="00EB5344"/>
    <w:rsid w:val="00EB6916"/>
    <w:rsid w:val="00EB76DD"/>
    <w:rsid w:val="00EC2109"/>
    <w:rsid w:val="00EC34C0"/>
    <w:rsid w:val="00EC5713"/>
    <w:rsid w:val="00EC7B1A"/>
    <w:rsid w:val="00ED3501"/>
    <w:rsid w:val="00ED59A4"/>
    <w:rsid w:val="00ED71FE"/>
    <w:rsid w:val="00EE066B"/>
    <w:rsid w:val="00EE33F8"/>
    <w:rsid w:val="00EE3726"/>
    <w:rsid w:val="00EE4FD7"/>
    <w:rsid w:val="00EE6FA5"/>
    <w:rsid w:val="00EF3A49"/>
    <w:rsid w:val="00EF55C9"/>
    <w:rsid w:val="00EF5E2D"/>
    <w:rsid w:val="00EF6226"/>
    <w:rsid w:val="00EF79EA"/>
    <w:rsid w:val="00F00E7C"/>
    <w:rsid w:val="00F034A3"/>
    <w:rsid w:val="00F03AEE"/>
    <w:rsid w:val="00F04A60"/>
    <w:rsid w:val="00F07C6C"/>
    <w:rsid w:val="00F10C10"/>
    <w:rsid w:val="00F11EC0"/>
    <w:rsid w:val="00F12613"/>
    <w:rsid w:val="00F12DCB"/>
    <w:rsid w:val="00F132FC"/>
    <w:rsid w:val="00F13A20"/>
    <w:rsid w:val="00F16CB9"/>
    <w:rsid w:val="00F210FC"/>
    <w:rsid w:val="00F21715"/>
    <w:rsid w:val="00F26299"/>
    <w:rsid w:val="00F306FA"/>
    <w:rsid w:val="00F317D7"/>
    <w:rsid w:val="00F318E9"/>
    <w:rsid w:val="00F3277E"/>
    <w:rsid w:val="00F33BD7"/>
    <w:rsid w:val="00F367C3"/>
    <w:rsid w:val="00F40662"/>
    <w:rsid w:val="00F418D9"/>
    <w:rsid w:val="00F435DB"/>
    <w:rsid w:val="00F45C9C"/>
    <w:rsid w:val="00F45F41"/>
    <w:rsid w:val="00F5016A"/>
    <w:rsid w:val="00F51160"/>
    <w:rsid w:val="00F51F83"/>
    <w:rsid w:val="00F550FB"/>
    <w:rsid w:val="00F568DB"/>
    <w:rsid w:val="00F6052E"/>
    <w:rsid w:val="00F60CD7"/>
    <w:rsid w:val="00F7223A"/>
    <w:rsid w:val="00F72C88"/>
    <w:rsid w:val="00F81624"/>
    <w:rsid w:val="00F82980"/>
    <w:rsid w:val="00F84A27"/>
    <w:rsid w:val="00F86BEF"/>
    <w:rsid w:val="00F873AA"/>
    <w:rsid w:val="00F87C80"/>
    <w:rsid w:val="00F91923"/>
    <w:rsid w:val="00F93676"/>
    <w:rsid w:val="00F93794"/>
    <w:rsid w:val="00F93F79"/>
    <w:rsid w:val="00F9506F"/>
    <w:rsid w:val="00F95754"/>
    <w:rsid w:val="00FA0380"/>
    <w:rsid w:val="00FA0640"/>
    <w:rsid w:val="00FA3739"/>
    <w:rsid w:val="00FA4999"/>
    <w:rsid w:val="00FA77ED"/>
    <w:rsid w:val="00FB068F"/>
    <w:rsid w:val="00FB180C"/>
    <w:rsid w:val="00FC1415"/>
    <w:rsid w:val="00FC158F"/>
    <w:rsid w:val="00FC27B1"/>
    <w:rsid w:val="00FC27B4"/>
    <w:rsid w:val="00FC3FB7"/>
    <w:rsid w:val="00FC7613"/>
    <w:rsid w:val="00FD2157"/>
    <w:rsid w:val="00FD3A9B"/>
    <w:rsid w:val="00FD44C0"/>
    <w:rsid w:val="00FE0332"/>
    <w:rsid w:val="00FE0AD8"/>
    <w:rsid w:val="00FE437C"/>
    <w:rsid w:val="00FE6127"/>
    <w:rsid w:val="00FE65EE"/>
    <w:rsid w:val="00FE6899"/>
    <w:rsid w:val="00FF268C"/>
    <w:rsid w:val="00FF404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DCA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nhideWhenUsed="1"/>
    <w:lsdException w:name="toc 2" w:locked="0" w:semiHidden="1" w:unhideWhenUsed="1"/>
    <w:lsdException w:name="toc 3" w:locked="0" w:semiHidden="1" w:unhideWhenUsed="1"/>
    <w:lsdException w:name="toc 4" w:locked="0" w:semiHidden="1"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aliases w:val="Orion report text"/>
    <w:semiHidden/>
    <w:qFormat/>
    <w:rsid w:val="00DD7911"/>
    <w:rPr>
      <w:rFonts w:ascii="Arial" w:hAnsi="Arial"/>
      <w:sz w:val="24"/>
      <w:szCs w:val="24"/>
    </w:rPr>
  </w:style>
  <w:style w:type="paragraph" w:styleId="Heading1">
    <w:name w:val="heading 1"/>
    <w:aliases w:val="Orion report heading 1"/>
    <w:basedOn w:val="Normal"/>
    <w:next w:val="Normal"/>
    <w:semiHidden/>
    <w:qFormat/>
    <w:rsid w:val="00A9460D"/>
    <w:pPr>
      <w:keepNext/>
      <w:numPr>
        <w:numId w:val="2"/>
      </w:numPr>
      <w:spacing w:before="240" w:after="60"/>
      <w:outlineLvl w:val="0"/>
    </w:pPr>
    <w:rPr>
      <w:b/>
      <w:kern w:val="28"/>
      <w:sz w:val="28"/>
      <w:szCs w:val="20"/>
    </w:rPr>
  </w:style>
  <w:style w:type="paragraph" w:styleId="Heading2">
    <w:name w:val="heading 2"/>
    <w:aliases w:val="Orion report Heading 2"/>
    <w:basedOn w:val="Normal"/>
    <w:next w:val="Normal"/>
    <w:semiHidden/>
    <w:qFormat/>
    <w:rsid w:val="009F02C4"/>
    <w:pPr>
      <w:keepNext/>
      <w:numPr>
        <w:ilvl w:val="1"/>
        <w:numId w:val="2"/>
      </w:numPr>
      <w:spacing w:before="240" w:after="60"/>
      <w:outlineLvl w:val="1"/>
    </w:pPr>
    <w:rPr>
      <w:b/>
      <w:i/>
      <w:szCs w:val="20"/>
    </w:rPr>
  </w:style>
  <w:style w:type="paragraph" w:styleId="Heading3">
    <w:name w:val="heading 3"/>
    <w:aliases w:val="Orion report Heading 3"/>
    <w:basedOn w:val="Normal"/>
    <w:next w:val="Normal"/>
    <w:semiHidden/>
    <w:qFormat/>
    <w:rsid w:val="00787D3B"/>
    <w:pPr>
      <w:keepNext/>
      <w:numPr>
        <w:ilvl w:val="2"/>
        <w:numId w:val="2"/>
      </w:numPr>
      <w:spacing w:before="240" w:after="60"/>
      <w:outlineLvl w:val="2"/>
    </w:pPr>
    <w:rPr>
      <w:b/>
      <w:szCs w:val="20"/>
    </w:rPr>
  </w:style>
  <w:style w:type="paragraph" w:styleId="Heading4">
    <w:name w:val="heading 4"/>
    <w:basedOn w:val="Normal"/>
    <w:next w:val="Normal"/>
    <w:semiHidden/>
    <w:qFormat/>
    <w:locked/>
    <w:rsid w:val="009F02C4"/>
    <w:pPr>
      <w:keepNext/>
      <w:numPr>
        <w:ilvl w:val="3"/>
        <w:numId w:val="2"/>
      </w:numPr>
      <w:spacing w:before="240" w:after="60"/>
      <w:outlineLvl w:val="3"/>
    </w:pPr>
    <w:rPr>
      <w:i/>
      <w:sz w:val="20"/>
      <w:szCs w:val="20"/>
    </w:rPr>
  </w:style>
  <w:style w:type="paragraph" w:styleId="Heading5">
    <w:name w:val="heading 5"/>
    <w:basedOn w:val="Normal"/>
    <w:next w:val="Normal"/>
    <w:semiHidden/>
    <w:qFormat/>
    <w:locked/>
    <w:rsid w:val="009F02C4"/>
    <w:pPr>
      <w:keepNext/>
      <w:numPr>
        <w:ilvl w:val="4"/>
        <w:numId w:val="2"/>
      </w:numPr>
      <w:jc w:val="center"/>
      <w:outlineLvl w:val="4"/>
    </w:pPr>
    <w:rPr>
      <w:szCs w:val="20"/>
    </w:rPr>
  </w:style>
  <w:style w:type="paragraph" w:styleId="Heading6">
    <w:name w:val="heading 6"/>
    <w:basedOn w:val="Normal"/>
    <w:next w:val="Normal"/>
    <w:semiHidden/>
    <w:qFormat/>
    <w:locked/>
    <w:rsid w:val="009F02C4"/>
    <w:pPr>
      <w:numPr>
        <w:ilvl w:val="5"/>
        <w:numId w:val="2"/>
      </w:numPr>
      <w:spacing w:before="240" w:after="60"/>
      <w:outlineLvl w:val="5"/>
    </w:pPr>
    <w:rPr>
      <w:b/>
      <w:bCs/>
      <w:sz w:val="22"/>
      <w:szCs w:val="22"/>
    </w:rPr>
  </w:style>
  <w:style w:type="paragraph" w:styleId="Heading7">
    <w:name w:val="heading 7"/>
    <w:basedOn w:val="Normal"/>
    <w:next w:val="Normal"/>
    <w:semiHidden/>
    <w:qFormat/>
    <w:locked/>
    <w:rsid w:val="009F02C4"/>
    <w:pPr>
      <w:numPr>
        <w:ilvl w:val="6"/>
        <w:numId w:val="2"/>
      </w:numPr>
      <w:spacing w:before="240" w:after="60"/>
      <w:outlineLvl w:val="6"/>
    </w:pPr>
  </w:style>
  <w:style w:type="paragraph" w:styleId="Heading8">
    <w:name w:val="heading 8"/>
    <w:basedOn w:val="Normal"/>
    <w:next w:val="Normal"/>
    <w:semiHidden/>
    <w:qFormat/>
    <w:locked/>
    <w:rsid w:val="009F02C4"/>
    <w:pPr>
      <w:numPr>
        <w:ilvl w:val="7"/>
        <w:numId w:val="2"/>
      </w:numPr>
      <w:spacing w:before="240" w:after="60"/>
      <w:outlineLvl w:val="7"/>
    </w:pPr>
    <w:rPr>
      <w:i/>
      <w:iCs/>
    </w:rPr>
  </w:style>
  <w:style w:type="paragraph" w:styleId="Heading9">
    <w:name w:val="heading 9"/>
    <w:basedOn w:val="Normal"/>
    <w:next w:val="Normal"/>
    <w:semiHidden/>
    <w:qFormat/>
    <w:locked/>
    <w:rsid w:val="009F02C4"/>
    <w:pPr>
      <w:numPr>
        <w:ilvl w:val="8"/>
        <w:numId w:val="2"/>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qFormat/>
    <w:locked/>
    <w:rsid w:val="001965C1"/>
    <w:rPr>
      <w:b/>
      <w:bCs/>
      <w:sz w:val="20"/>
      <w:szCs w:val="20"/>
    </w:rPr>
  </w:style>
  <w:style w:type="character" w:styleId="Hyperlink">
    <w:name w:val="Hyperlink"/>
    <w:semiHidden/>
    <w:locked/>
    <w:rsid w:val="001965C1"/>
    <w:rPr>
      <w:color w:val="0000FF"/>
      <w:u w:val="single"/>
    </w:rPr>
  </w:style>
  <w:style w:type="character" w:styleId="FollowedHyperlink">
    <w:name w:val="FollowedHyperlink"/>
    <w:semiHidden/>
    <w:locked/>
    <w:rsid w:val="001965C1"/>
    <w:rPr>
      <w:color w:val="800080"/>
      <w:u w:val="single"/>
    </w:rPr>
  </w:style>
  <w:style w:type="paragraph" w:customStyle="1" w:styleId="NormalArial">
    <w:name w:val="Normal + Arial"/>
    <w:aliases w:val="10 pt,Black"/>
    <w:basedOn w:val="Normal"/>
    <w:semiHidden/>
    <w:locked/>
    <w:rsid w:val="003B69A1"/>
    <w:rPr>
      <w:rFonts w:cs="Arial"/>
      <w:color w:val="000000"/>
      <w:sz w:val="20"/>
      <w:szCs w:val="20"/>
    </w:rPr>
  </w:style>
  <w:style w:type="paragraph" w:styleId="Header">
    <w:name w:val="header"/>
    <w:aliases w:val="Orion report header"/>
    <w:basedOn w:val="Normal"/>
    <w:semiHidden/>
    <w:rsid w:val="003062DC"/>
    <w:pPr>
      <w:tabs>
        <w:tab w:val="center" w:pos="4320"/>
        <w:tab w:val="right" w:pos="8640"/>
      </w:tabs>
    </w:pPr>
    <w:rPr>
      <w:b/>
    </w:rPr>
  </w:style>
  <w:style w:type="paragraph" w:styleId="Footer">
    <w:name w:val="footer"/>
    <w:aliases w:val="Orion report footer"/>
    <w:basedOn w:val="Normal"/>
    <w:semiHidden/>
    <w:rsid w:val="0098448D"/>
    <w:pPr>
      <w:tabs>
        <w:tab w:val="center" w:pos="4320"/>
        <w:tab w:val="right" w:pos="8640"/>
      </w:tabs>
    </w:pPr>
  </w:style>
  <w:style w:type="paragraph" w:customStyle="1" w:styleId="orionreportheader">
    <w:name w:val="orion report header"/>
    <w:basedOn w:val="Header"/>
    <w:locked/>
    <w:rsid w:val="00B74996"/>
  </w:style>
  <w:style w:type="paragraph" w:styleId="BalloonText">
    <w:name w:val="Balloon Text"/>
    <w:basedOn w:val="Normal"/>
    <w:semiHidden/>
    <w:locked/>
    <w:rsid w:val="00CF01AE"/>
    <w:rPr>
      <w:rFonts w:ascii="Tahoma" w:hAnsi="Tahoma" w:cs="Tahoma"/>
      <w:sz w:val="16"/>
      <w:szCs w:val="16"/>
    </w:rPr>
  </w:style>
  <w:style w:type="paragraph" w:customStyle="1" w:styleId="BodyTextArial">
    <w:name w:val="Body Text + Arial"/>
    <w:aliases w:val="Justified"/>
    <w:basedOn w:val="Normal"/>
    <w:semiHidden/>
    <w:locked/>
    <w:rsid w:val="00CF01AE"/>
    <w:pPr>
      <w:numPr>
        <w:numId w:val="1"/>
      </w:numPr>
    </w:pPr>
    <w:rPr>
      <w:rFonts w:cs="Arial"/>
      <w:color w:val="000000"/>
      <w:sz w:val="20"/>
      <w:szCs w:val="20"/>
    </w:rPr>
  </w:style>
  <w:style w:type="character" w:styleId="PageNumber">
    <w:name w:val="page number"/>
    <w:basedOn w:val="DefaultParagraphFont"/>
    <w:semiHidden/>
    <w:locked/>
    <w:rsid w:val="009F02C4"/>
  </w:style>
  <w:style w:type="table" w:styleId="TableGrid">
    <w:name w:val="Table Grid"/>
    <w:basedOn w:val="TableNormal"/>
    <w:locked/>
    <w:rsid w:val="00E013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locked/>
    <w:rsid w:val="00976D82"/>
    <w:pPr>
      <w:tabs>
        <w:tab w:val="left" w:pos="480"/>
        <w:tab w:val="right" w:leader="hyphen" w:pos="8630"/>
      </w:tabs>
      <w:spacing w:before="120" w:after="120"/>
      <w:jc w:val="center"/>
    </w:pPr>
    <w:rPr>
      <w:b/>
      <w:bCs/>
      <w:caps/>
      <w:sz w:val="20"/>
      <w:szCs w:val="20"/>
    </w:rPr>
  </w:style>
  <w:style w:type="paragraph" w:styleId="TOC2">
    <w:name w:val="toc 2"/>
    <w:basedOn w:val="Normal"/>
    <w:next w:val="Normal"/>
    <w:autoRedefine/>
    <w:semiHidden/>
    <w:locked/>
    <w:rsid w:val="00056932"/>
    <w:pPr>
      <w:ind w:left="240"/>
    </w:pPr>
    <w:rPr>
      <w:smallCaps/>
      <w:sz w:val="20"/>
      <w:szCs w:val="20"/>
    </w:rPr>
  </w:style>
  <w:style w:type="paragraph" w:styleId="TOC3">
    <w:name w:val="toc 3"/>
    <w:basedOn w:val="Normal"/>
    <w:next w:val="Normal"/>
    <w:autoRedefine/>
    <w:semiHidden/>
    <w:locked/>
    <w:rsid w:val="00056932"/>
    <w:pPr>
      <w:ind w:left="480"/>
    </w:pPr>
    <w:rPr>
      <w:i/>
      <w:iCs/>
      <w:sz w:val="20"/>
      <w:szCs w:val="20"/>
    </w:rPr>
  </w:style>
  <w:style w:type="paragraph" w:styleId="TOC4">
    <w:name w:val="toc 4"/>
    <w:basedOn w:val="Normal"/>
    <w:next w:val="Normal"/>
    <w:autoRedefine/>
    <w:semiHidden/>
    <w:locked/>
    <w:rsid w:val="00056932"/>
    <w:pPr>
      <w:ind w:left="720"/>
    </w:pPr>
    <w:rPr>
      <w:sz w:val="18"/>
      <w:szCs w:val="18"/>
    </w:rPr>
  </w:style>
  <w:style w:type="paragraph" w:styleId="TOC5">
    <w:name w:val="toc 5"/>
    <w:basedOn w:val="Normal"/>
    <w:next w:val="Normal"/>
    <w:autoRedefine/>
    <w:semiHidden/>
    <w:locked/>
    <w:rsid w:val="00056932"/>
    <w:pPr>
      <w:ind w:left="960"/>
    </w:pPr>
    <w:rPr>
      <w:sz w:val="18"/>
      <w:szCs w:val="18"/>
    </w:rPr>
  </w:style>
  <w:style w:type="paragraph" w:styleId="TOC6">
    <w:name w:val="toc 6"/>
    <w:basedOn w:val="Normal"/>
    <w:next w:val="Normal"/>
    <w:autoRedefine/>
    <w:semiHidden/>
    <w:locked/>
    <w:rsid w:val="00056932"/>
    <w:pPr>
      <w:ind w:left="1200"/>
    </w:pPr>
    <w:rPr>
      <w:sz w:val="18"/>
      <w:szCs w:val="18"/>
    </w:rPr>
  </w:style>
  <w:style w:type="paragraph" w:styleId="TOC7">
    <w:name w:val="toc 7"/>
    <w:basedOn w:val="Normal"/>
    <w:next w:val="Normal"/>
    <w:autoRedefine/>
    <w:semiHidden/>
    <w:locked/>
    <w:rsid w:val="00056932"/>
    <w:pPr>
      <w:ind w:left="1440"/>
    </w:pPr>
    <w:rPr>
      <w:sz w:val="18"/>
      <w:szCs w:val="18"/>
    </w:rPr>
  </w:style>
  <w:style w:type="paragraph" w:styleId="TOC8">
    <w:name w:val="toc 8"/>
    <w:basedOn w:val="Normal"/>
    <w:next w:val="Normal"/>
    <w:autoRedefine/>
    <w:semiHidden/>
    <w:locked/>
    <w:rsid w:val="00056932"/>
    <w:pPr>
      <w:ind w:left="1680"/>
    </w:pPr>
    <w:rPr>
      <w:sz w:val="18"/>
      <w:szCs w:val="18"/>
    </w:rPr>
  </w:style>
  <w:style w:type="paragraph" w:styleId="TOC9">
    <w:name w:val="toc 9"/>
    <w:basedOn w:val="Normal"/>
    <w:next w:val="Normal"/>
    <w:autoRedefine/>
    <w:semiHidden/>
    <w:locked/>
    <w:rsid w:val="00056932"/>
    <w:pPr>
      <w:ind w:left="1920"/>
    </w:pPr>
    <w:rPr>
      <w:sz w:val="18"/>
      <w:szCs w:val="18"/>
    </w:rPr>
  </w:style>
  <w:style w:type="paragraph" w:styleId="TableofFigures">
    <w:name w:val="table of figures"/>
    <w:basedOn w:val="Normal"/>
    <w:next w:val="Normal"/>
    <w:semiHidden/>
    <w:locked/>
    <w:rsid w:val="00F10C10"/>
    <w:rPr>
      <w:i/>
      <w:iCs/>
      <w:sz w:val="20"/>
      <w:szCs w:val="20"/>
    </w:rPr>
  </w:style>
  <w:style w:type="paragraph" w:styleId="DocumentMap">
    <w:name w:val="Document Map"/>
    <w:basedOn w:val="Normal"/>
    <w:semiHidden/>
    <w:locked/>
    <w:rsid w:val="00AB5B90"/>
    <w:pPr>
      <w:shd w:val="clear" w:color="auto" w:fill="000080"/>
    </w:pPr>
    <w:rPr>
      <w:rFonts w:ascii="Tahoma" w:hAnsi="Tahoma" w:cs="Tahoma"/>
      <w:sz w:val="20"/>
      <w:szCs w:val="20"/>
    </w:rPr>
  </w:style>
  <w:style w:type="paragraph" w:customStyle="1" w:styleId="Style1">
    <w:name w:val="Style1"/>
    <w:basedOn w:val="Normal"/>
    <w:semiHidden/>
    <w:locked/>
    <w:rsid w:val="007131E6"/>
    <w:pPr>
      <w:tabs>
        <w:tab w:val="num" w:pos="360"/>
      </w:tabs>
      <w:spacing w:after="120"/>
      <w:ind w:left="360" w:hanging="360"/>
    </w:pPr>
  </w:style>
  <w:style w:type="paragraph" w:customStyle="1" w:styleId="StyleAfter6pt">
    <w:name w:val="Style After:  6 pt"/>
    <w:basedOn w:val="Normal"/>
    <w:autoRedefine/>
    <w:semiHidden/>
    <w:locked/>
    <w:rsid w:val="0063430C"/>
    <w:pPr>
      <w:spacing w:after="120"/>
      <w:ind w:left="720"/>
    </w:pPr>
    <w:rPr>
      <w:szCs w:val="20"/>
    </w:rPr>
  </w:style>
  <w:style w:type="paragraph" w:customStyle="1" w:styleId="Orionproprietary14ptBoldItalicGray-40AllcapsRight">
    <w:name w:val="Orion proprietary 14 pt Bold Italic Gray-40% All caps Right"/>
    <w:basedOn w:val="Normal"/>
    <w:qFormat/>
    <w:rsid w:val="00DA7A78"/>
    <w:pPr>
      <w:jc w:val="right"/>
    </w:pPr>
    <w:rPr>
      <w:b/>
      <w:bCs/>
      <w:i/>
      <w:iCs/>
      <w:caps/>
      <w:color w:val="999999"/>
      <w:sz w:val="28"/>
      <w:szCs w:val="20"/>
    </w:rPr>
  </w:style>
  <w:style w:type="character" w:customStyle="1" w:styleId="OrionprojectnameCopperplateGothicBold48ptBoldItalicGray-80Allc">
    <w:name w:val="Orion project name Copperplate Gothic Bold 48 pt Bold Italic Gray-80% All c..."/>
    <w:basedOn w:val="DefaultParagraphFont"/>
    <w:qFormat/>
    <w:rsid w:val="00DA7A78"/>
    <w:rPr>
      <w:rFonts w:ascii="Copperplate Gothic Bold" w:hAnsi="Copperplate Gothic Bold"/>
      <w:b/>
      <w:bCs/>
      <w:i/>
      <w:iCs/>
      <w:caps/>
      <w:color w:val="333333"/>
      <w:sz w:val="96"/>
    </w:rPr>
  </w:style>
  <w:style w:type="paragraph" w:customStyle="1" w:styleId="Orionreporttitle22ptBoldItalicRight">
    <w:name w:val="Orion report title 22 pt Bold Italic Right"/>
    <w:basedOn w:val="Normal"/>
    <w:qFormat/>
    <w:rsid w:val="00DA7A78"/>
    <w:pPr>
      <w:jc w:val="right"/>
    </w:pPr>
    <w:rPr>
      <w:b/>
      <w:bCs/>
      <w:i/>
      <w:iCs/>
      <w:sz w:val="44"/>
      <w:szCs w:val="20"/>
    </w:rPr>
  </w:style>
  <w:style w:type="character" w:customStyle="1" w:styleId="OrionreportdateversionBold">
    <w:name w:val="Orion report date/version  Bold"/>
    <w:basedOn w:val="DefaultParagraphFont"/>
    <w:qFormat/>
    <w:rsid w:val="002A2AE2"/>
    <w:rPr>
      <w:rFonts w:ascii="Arial" w:hAnsi="Arial"/>
      <w:b/>
      <w:bCs/>
      <w:sz w:val="24"/>
    </w:rPr>
  </w:style>
  <w:style w:type="paragraph" w:customStyle="1" w:styleId="Oriontabletextcentered">
    <w:name w:val="Orion table text centered"/>
    <w:basedOn w:val="Normal"/>
    <w:qFormat/>
    <w:rsid w:val="00193FCB"/>
    <w:pPr>
      <w:jc w:val="center"/>
    </w:pPr>
    <w:rPr>
      <w:szCs w:val="20"/>
    </w:rPr>
  </w:style>
  <w:style w:type="paragraph" w:customStyle="1" w:styleId="OriontabletestBoldCentered">
    <w:name w:val="Orion table test Bold Centered"/>
    <w:basedOn w:val="Normal"/>
    <w:qFormat/>
    <w:rsid w:val="00193FCB"/>
    <w:pPr>
      <w:jc w:val="center"/>
    </w:pPr>
    <w:rPr>
      <w:b/>
      <w:bCs/>
      <w:szCs w:val="20"/>
    </w:rPr>
  </w:style>
  <w:style w:type="paragraph" w:customStyle="1" w:styleId="Orionrevisionhistory">
    <w:name w:val="Orion revision history"/>
    <w:basedOn w:val="Header"/>
    <w:qFormat/>
    <w:rsid w:val="00C20B44"/>
  </w:style>
  <w:style w:type="paragraph" w:customStyle="1" w:styleId="Orionreportfooteer">
    <w:name w:val="Orion report footeer"/>
    <w:basedOn w:val="Footer"/>
    <w:qFormat/>
    <w:rsid w:val="00971842"/>
    <w:pPr>
      <w:pBdr>
        <w:top w:val="single" w:sz="6" w:space="1" w:color="auto"/>
      </w:pBdr>
    </w:pPr>
    <w:rPr>
      <w:sz w:val="16"/>
    </w:rPr>
  </w:style>
  <w:style w:type="paragraph" w:customStyle="1" w:styleId="Orionreportheader1">
    <w:name w:val="Orion report header 1"/>
    <w:basedOn w:val="Heading1"/>
    <w:qFormat/>
    <w:rsid w:val="00A9460D"/>
  </w:style>
  <w:style w:type="paragraph" w:customStyle="1" w:styleId="Orionreportheader2">
    <w:name w:val="Orion report header 2"/>
    <w:basedOn w:val="Heading2"/>
    <w:qFormat/>
    <w:rsid w:val="00A9460D"/>
  </w:style>
  <w:style w:type="paragraph" w:customStyle="1" w:styleId="Orionreportheader3">
    <w:name w:val="Orion report header 3"/>
    <w:basedOn w:val="Heading3"/>
    <w:qFormat/>
    <w:rsid w:val="00A9460D"/>
  </w:style>
  <w:style w:type="paragraph" w:customStyle="1" w:styleId="Orionbodytext">
    <w:name w:val="Orion body text"/>
    <w:basedOn w:val="Normal"/>
    <w:qFormat/>
    <w:rsid w:val="00DD7911"/>
  </w:style>
  <w:style w:type="paragraph" w:styleId="NormalWeb">
    <w:name w:val="Normal (Web)"/>
    <w:basedOn w:val="Normal"/>
    <w:uiPriority w:val="99"/>
    <w:semiHidden/>
    <w:unhideWhenUsed/>
    <w:locked/>
    <w:rsid w:val="002C166B"/>
    <w:pPr>
      <w:spacing w:before="100" w:beforeAutospacing="1" w:after="100" w:afterAutospacing="1"/>
    </w:pPr>
    <w:rPr>
      <w:rFonts w:ascii="Times New Roman" w:hAnsi="Times New Roman"/>
      <w:lang w:eastAsia="zh-CN" w:bidi="hi-IN"/>
    </w:rPr>
  </w:style>
  <w:style w:type="character" w:styleId="Strong">
    <w:name w:val="Strong"/>
    <w:basedOn w:val="DefaultParagraphFont"/>
    <w:uiPriority w:val="22"/>
    <w:qFormat/>
    <w:locked/>
    <w:rsid w:val="002C166B"/>
    <w:rPr>
      <w:b/>
      <w:bCs/>
    </w:rPr>
  </w:style>
  <w:style w:type="paragraph" w:styleId="ListParagraph">
    <w:name w:val="List Paragraph"/>
    <w:basedOn w:val="Normal"/>
    <w:uiPriority w:val="34"/>
    <w:qFormat/>
    <w:locked/>
    <w:rsid w:val="00F87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44583">
      <w:bodyDiv w:val="1"/>
      <w:marLeft w:val="0"/>
      <w:marRight w:val="0"/>
      <w:marTop w:val="0"/>
      <w:marBottom w:val="0"/>
      <w:divBdr>
        <w:top w:val="none" w:sz="0" w:space="0" w:color="auto"/>
        <w:left w:val="none" w:sz="0" w:space="0" w:color="auto"/>
        <w:bottom w:val="none" w:sz="0" w:space="0" w:color="auto"/>
        <w:right w:val="none" w:sz="0" w:space="0" w:color="auto"/>
      </w:divBdr>
    </w:div>
    <w:div w:id="109474624">
      <w:bodyDiv w:val="1"/>
      <w:marLeft w:val="0"/>
      <w:marRight w:val="0"/>
      <w:marTop w:val="0"/>
      <w:marBottom w:val="0"/>
      <w:divBdr>
        <w:top w:val="none" w:sz="0" w:space="0" w:color="auto"/>
        <w:left w:val="none" w:sz="0" w:space="0" w:color="auto"/>
        <w:bottom w:val="none" w:sz="0" w:space="0" w:color="auto"/>
        <w:right w:val="none" w:sz="0" w:space="0" w:color="auto"/>
      </w:divBdr>
    </w:div>
    <w:div w:id="158232544">
      <w:bodyDiv w:val="1"/>
      <w:marLeft w:val="0"/>
      <w:marRight w:val="0"/>
      <w:marTop w:val="0"/>
      <w:marBottom w:val="0"/>
      <w:divBdr>
        <w:top w:val="none" w:sz="0" w:space="0" w:color="auto"/>
        <w:left w:val="none" w:sz="0" w:space="0" w:color="auto"/>
        <w:bottom w:val="none" w:sz="0" w:space="0" w:color="auto"/>
        <w:right w:val="none" w:sz="0" w:space="0" w:color="auto"/>
      </w:divBdr>
    </w:div>
    <w:div w:id="160783328">
      <w:bodyDiv w:val="1"/>
      <w:marLeft w:val="0"/>
      <w:marRight w:val="0"/>
      <w:marTop w:val="0"/>
      <w:marBottom w:val="0"/>
      <w:divBdr>
        <w:top w:val="none" w:sz="0" w:space="0" w:color="auto"/>
        <w:left w:val="none" w:sz="0" w:space="0" w:color="auto"/>
        <w:bottom w:val="none" w:sz="0" w:space="0" w:color="auto"/>
        <w:right w:val="none" w:sz="0" w:space="0" w:color="auto"/>
      </w:divBdr>
    </w:div>
    <w:div w:id="307437023">
      <w:bodyDiv w:val="1"/>
      <w:marLeft w:val="0"/>
      <w:marRight w:val="0"/>
      <w:marTop w:val="0"/>
      <w:marBottom w:val="0"/>
      <w:divBdr>
        <w:top w:val="none" w:sz="0" w:space="0" w:color="auto"/>
        <w:left w:val="none" w:sz="0" w:space="0" w:color="auto"/>
        <w:bottom w:val="none" w:sz="0" w:space="0" w:color="auto"/>
        <w:right w:val="none" w:sz="0" w:space="0" w:color="auto"/>
      </w:divBdr>
    </w:div>
    <w:div w:id="318971179">
      <w:bodyDiv w:val="1"/>
      <w:marLeft w:val="0"/>
      <w:marRight w:val="0"/>
      <w:marTop w:val="0"/>
      <w:marBottom w:val="0"/>
      <w:divBdr>
        <w:top w:val="none" w:sz="0" w:space="0" w:color="auto"/>
        <w:left w:val="none" w:sz="0" w:space="0" w:color="auto"/>
        <w:bottom w:val="none" w:sz="0" w:space="0" w:color="auto"/>
        <w:right w:val="none" w:sz="0" w:space="0" w:color="auto"/>
      </w:divBdr>
    </w:div>
    <w:div w:id="327178260">
      <w:bodyDiv w:val="1"/>
      <w:marLeft w:val="0"/>
      <w:marRight w:val="0"/>
      <w:marTop w:val="0"/>
      <w:marBottom w:val="0"/>
      <w:divBdr>
        <w:top w:val="none" w:sz="0" w:space="0" w:color="auto"/>
        <w:left w:val="none" w:sz="0" w:space="0" w:color="auto"/>
        <w:bottom w:val="none" w:sz="0" w:space="0" w:color="auto"/>
        <w:right w:val="none" w:sz="0" w:space="0" w:color="auto"/>
      </w:divBdr>
    </w:div>
    <w:div w:id="439228992">
      <w:bodyDiv w:val="1"/>
      <w:marLeft w:val="0"/>
      <w:marRight w:val="0"/>
      <w:marTop w:val="0"/>
      <w:marBottom w:val="0"/>
      <w:divBdr>
        <w:top w:val="none" w:sz="0" w:space="0" w:color="auto"/>
        <w:left w:val="none" w:sz="0" w:space="0" w:color="auto"/>
        <w:bottom w:val="none" w:sz="0" w:space="0" w:color="auto"/>
        <w:right w:val="none" w:sz="0" w:space="0" w:color="auto"/>
      </w:divBdr>
    </w:div>
    <w:div w:id="446974616">
      <w:bodyDiv w:val="1"/>
      <w:marLeft w:val="0"/>
      <w:marRight w:val="0"/>
      <w:marTop w:val="0"/>
      <w:marBottom w:val="0"/>
      <w:divBdr>
        <w:top w:val="none" w:sz="0" w:space="0" w:color="auto"/>
        <w:left w:val="none" w:sz="0" w:space="0" w:color="auto"/>
        <w:bottom w:val="none" w:sz="0" w:space="0" w:color="auto"/>
        <w:right w:val="none" w:sz="0" w:space="0" w:color="auto"/>
      </w:divBdr>
    </w:div>
    <w:div w:id="467168159">
      <w:bodyDiv w:val="1"/>
      <w:marLeft w:val="0"/>
      <w:marRight w:val="0"/>
      <w:marTop w:val="0"/>
      <w:marBottom w:val="0"/>
      <w:divBdr>
        <w:top w:val="none" w:sz="0" w:space="0" w:color="auto"/>
        <w:left w:val="none" w:sz="0" w:space="0" w:color="auto"/>
        <w:bottom w:val="none" w:sz="0" w:space="0" w:color="auto"/>
        <w:right w:val="none" w:sz="0" w:space="0" w:color="auto"/>
      </w:divBdr>
    </w:div>
    <w:div w:id="624966699">
      <w:bodyDiv w:val="1"/>
      <w:marLeft w:val="0"/>
      <w:marRight w:val="0"/>
      <w:marTop w:val="0"/>
      <w:marBottom w:val="0"/>
      <w:divBdr>
        <w:top w:val="none" w:sz="0" w:space="0" w:color="auto"/>
        <w:left w:val="none" w:sz="0" w:space="0" w:color="auto"/>
        <w:bottom w:val="none" w:sz="0" w:space="0" w:color="auto"/>
        <w:right w:val="none" w:sz="0" w:space="0" w:color="auto"/>
      </w:divBdr>
    </w:div>
    <w:div w:id="647902523">
      <w:bodyDiv w:val="1"/>
      <w:marLeft w:val="0"/>
      <w:marRight w:val="0"/>
      <w:marTop w:val="0"/>
      <w:marBottom w:val="0"/>
      <w:divBdr>
        <w:top w:val="none" w:sz="0" w:space="0" w:color="auto"/>
        <w:left w:val="none" w:sz="0" w:space="0" w:color="auto"/>
        <w:bottom w:val="none" w:sz="0" w:space="0" w:color="auto"/>
        <w:right w:val="none" w:sz="0" w:space="0" w:color="auto"/>
      </w:divBdr>
    </w:div>
    <w:div w:id="730539734">
      <w:bodyDiv w:val="1"/>
      <w:marLeft w:val="0"/>
      <w:marRight w:val="0"/>
      <w:marTop w:val="0"/>
      <w:marBottom w:val="0"/>
      <w:divBdr>
        <w:top w:val="none" w:sz="0" w:space="0" w:color="auto"/>
        <w:left w:val="none" w:sz="0" w:space="0" w:color="auto"/>
        <w:bottom w:val="none" w:sz="0" w:space="0" w:color="auto"/>
        <w:right w:val="none" w:sz="0" w:space="0" w:color="auto"/>
      </w:divBdr>
    </w:div>
    <w:div w:id="761148232">
      <w:bodyDiv w:val="1"/>
      <w:marLeft w:val="0"/>
      <w:marRight w:val="0"/>
      <w:marTop w:val="0"/>
      <w:marBottom w:val="0"/>
      <w:divBdr>
        <w:top w:val="none" w:sz="0" w:space="0" w:color="auto"/>
        <w:left w:val="none" w:sz="0" w:space="0" w:color="auto"/>
        <w:bottom w:val="none" w:sz="0" w:space="0" w:color="auto"/>
        <w:right w:val="none" w:sz="0" w:space="0" w:color="auto"/>
      </w:divBdr>
    </w:div>
    <w:div w:id="846555014">
      <w:bodyDiv w:val="1"/>
      <w:marLeft w:val="0"/>
      <w:marRight w:val="0"/>
      <w:marTop w:val="0"/>
      <w:marBottom w:val="0"/>
      <w:divBdr>
        <w:top w:val="none" w:sz="0" w:space="0" w:color="auto"/>
        <w:left w:val="none" w:sz="0" w:space="0" w:color="auto"/>
        <w:bottom w:val="none" w:sz="0" w:space="0" w:color="auto"/>
        <w:right w:val="none" w:sz="0" w:space="0" w:color="auto"/>
      </w:divBdr>
    </w:div>
    <w:div w:id="858471182">
      <w:bodyDiv w:val="1"/>
      <w:marLeft w:val="0"/>
      <w:marRight w:val="0"/>
      <w:marTop w:val="0"/>
      <w:marBottom w:val="0"/>
      <w:divBdr>
        <w:top w:val="none" w:sz="0" w:space="0" w:color="auto"/>
        <w:left w:val="none" w:sz="0" w:space="0" w:color="auto"/>
        <w:bottom w:val="none" w:sz="0" w:space="0" w:color="auto"/>
        <w:right w:val="none" w:sz="0" w:space="0" w:color="auto"/>
      </w:divBdr>
    </w:div>
    <w:div w:id="927620375">
      <w:bodyDiv w:val="1"/>
      <w:marLeft w:val="0"/>
      <w:marRight w:val="0"/>
      <w:marTop w:val="0"/>
      <w:marBottom w:val="0"/>
      <w:divBdr>
        <w:top w:val="none" w:sz="0" w:space="0" w:color="auto"/>
        <w:left w:val="none" w:sz="0" w:space="0" w:color="auto"/>
        <w:bottom w:val="none" w:sz="0" w:space="0" w:color="auto"/>
        <w:right w:val="none" w:sz="0" w:space="0" w:color="auto"/>
      </w:divBdr>
    </w:div>
    <w:div w:id="941886911">
      <w:bodyDiv w:val="1"/>
      <w:marLeft w:val="0"/>
      <w:marRight w:val="0"/>
      <w:marTop w:val="0"/>
      <w:marBottom w:val="0"/>
      <w:divBdr>
        <w:top w:val="none" w:sz="0" w:space="0" w:color="auto"/>
        <w:left w:val="none" w:sz="0" w:space="0" w:color="auto"/>
        <w:bottom w:val="none" w:sz="0" w:space="0" w:color="auto"/>
        <w:right w:val="none" w:sz="0" w:space="0" w:color="auto"/>
      </w:divBdr>
    </w:div>
    <w:div w:id="988560284">
      <w:bodyDiv w:val="1"/>
      <w:marLeft w:val="0"/>
      <w:marRight w:val="0"/>
      <w:marTop w:val="0"/>
      <w:marBottom w:val="0"/>
      <w:divBdr>
        <w:top w:val="none" w:sz="0" w:space="0" w:color="auto"/>
        <w:left w:val="none" w:sz="0" w:space="0" w:color="auto"/>
        <w:bottom w:val="none" w:sz="0" w:space="0" w:color="auto"/>
        <w:right w:val="none" w:sz="0" w:space="0" w:color="auto"/>
      </w:divBdr>
    </w:div>
    <w:div w:id="1279490047">
      <w:bodyDiv w:val="1"/>
      <w:marLeft w:val="0"/>
      <w:marRight w:val="0"/>
      <w:marTop w:val="0"/>
      <w:marBottom w:val="0"/>
      <w:divBdr>
        <w:top w:val="none" w:sz="0" w:space="0" w:color="auto"/>
        <w:left w:val="none" w:sz="0" w:space="0" w:color="auto"/>
        <w:bottom w:val="none" w:sz="0" w:space="0" w:color="auto"/>
        <w:right w:val="none" w:sz="0" w:space="0" w:color="auto"/>
      </w:divBdr>
    </w:div>
    <w:div w:id="1310328949">
      <w:bodyDiv w:val="1"/>
      <w:marLeft w:val="0"/>
      <w:marRight w:val="0"/>
      <w:marTop w:val="0"/>
      <w:marBottom w:val="0"/>
      <w:divBdr>
        <w:top w:val="none" w:sz="0" w:space="0" w:color="auto"/>
        <w:left w:val="none" w:sz="0" w:space="0" w:color="auto"/>
        <w:bottom w:val="none" w:sz="0" w:space="0" w:color="auto"/>
        <w:right w:val="none" w:sz="0" w:space="0" w:color="auto"/>
      </w:divBdr>
    </w:div>
    <w:div w:id="1593469811">
      <w:bodyDiv w:val="1"/>
      <w:marLeft w:val="0"/>
      <w:marRight w:val="0"/>
      <w:marTop w:val="0"/>
      <w:marBottom w:val="0"/>
      <w:divBdr>
        <w:top w:val="none" w:sz="0" w:space="0" w:color="auto"/>
        <w:left w:val="none" w:sz="0" w:space="0" w:color="auto"/>
        <w:bottom w:val="none" w:sz="0" w:space="0" w:color="auto"/>
        <w:right w:val="none" w:sz="0" w:space="0" w:color="auto"/>
      </w:divBdr>
    </w:div>
    <w:div w:id="1781146661">
      <w:bodyDiv w:val="1"/>
      <w:marLeft w:val="0"/>
      <w:marRight w:val="0"/>
      <w:marTop w:val="0"/>
      <w:marBottom w:val="0"/>
      <w:divBdr>
        <w:top w:val="none" w:sz="0" w:space="0" w:color="auto"/>
        <w:left w:val="none" w:sz="0" w:space="0" w:color="auto"/>
        <w:bottom w:val="none" w:sz="0" w:space="0" w:color="auto"/>
        <w:right w:val="none" w:sz="0" w:space="0" w:color="auto"/>
      </w:divBdr>
    </w:div>
    <w:div w:id="1783458426">
      <w:bodyDiv w:val="1"/>
      <w:marLeft w:val="0"/>
      <w:marRight w:val="0"/>
      <w:marTop w:val="0"/>
      <w:marBottom w:val="0"/>
      <w:divBdr>
        <w:top w:val="none" w:sz="0" w:space="0" w:color="auto"/>
        <w:left w:val="none" w:sz="0" w:space="0" w:color="auto"/>
        <w:bottom w:val="none" w:sz="0" w:space="0" w:color="auto"/>
        <w:right w:val="none" w:sz="0" w:space="0" w:color="auto"/>
      </w:divBdr>
    </w:div>
    <w:div w:id="1794669652">
      <w:bodyDiv w:val="1"/>
      <w:marLeft w:val="0"/>
      <w:marRight w:val="0"/>
      <w:marTop w:val="0"/>
      <w:marBottom w:val="0"/>
      <w:divBdr>
        <w:top w:val="none" w:sz="0" w:space="0" w:color="auto"/>
        <w:left w:val="none" w:sz="0" w:space="0" w:color="auto"/>
        <w:bottom w:val="none" w:sz="0" w:space="0" w:color="auto"/>
        <w:right w:val="none" w:sz="0" w:space="0" w:color="auto"/>
      </w:divBdr>
    </w:div>
    <w:div w:id="1830093702">
      <w:bodyDiv w:val="1"/>
      <w:marLeft w:val="0"/>
      <w:marRight w:val="0"/>
      <w:marTop w:val="0"/>
      <w:marBottom w:val="0"/>
      <w:divBdr>
        <w:top w:val="none" w:sz="0" w:space="0" w:color="auto"/>
        <w:left w:val="none" w:sz="0" w:space="0" w:color="auto"/>
        <w:bottom w:val="none" w:sz="0" w:space="0" w:color="auto"/>
        <w:right w:val="none" w:sz="0" w:space="0" w:color="auto"/>
      </w:divBdr>
    </w:div>
    <w:div w:id="1885167301">
      <w:bodyDiv w:val="1"/>
      <w:marLeft w:val="0"/>
      <w:marRight w:val="0"/>
      <w:marTop w:val="0"/>
      <w:marBottom w:val="0"/>
      <w:divBdr>
        <w:top w:val="none" w:sz="0" w:space="0" w:color="auto"/>
        <w:left w:val="none" w:sz="0" w:space="0" w:color="auto"/>
        <w:bottom w:val="none" w:sz="0" w:space="0" w:color="auto"/>
        <w:right w:val="none" w:sz="0" w:space="0" w:color="auto"/>
      </w:divBdr>
    </w:div>
    <w:div w:id="1969504760">
      <w:bodyDiv w:val="1"/>
      <w:marLeft w:val="0"/>
      <w:marRight w:val="0"/>
      <w:marTop w:val="0"/>
      <w:marBottom w:val="0"/>
      <w:divBdr>
        <w:top w:val="none" w:sz="0" w:space="0" w:color="auto"/>
        <w:left w:val="none" w:sz="0" w:space="0" w:color="auto"/>
        <w:bottom w:val="none" w:sz="0" w:space="0" w:color="auto"/>
        <w:right w:val="none" w:sz="0" w:space="0" w:color="auto"/>
      </w:divBdr>
    </w:div>
    <w:div w:id="213918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raj\Documents\Templates\Software%20Design%20Specification%20Template%20v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531DD0-9065-412F-9667-255A088B6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Design Specification Template v0.0</Template>
  <TotalTime>0</TotalTime>
  <Pages>5</Pages>
  <Words>856</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2022-01-10T12:02:00Z</dcterms:created>
  <dcterms:modified xsi:type="dcterms:W3CDTF">2023-07-28T20:06:00Z</dcterms:modified>
</cp:coreProperties>
</file>